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rsidTr="00A253A9">
        <w:tc>
          <w:tcPr>
            <w:tcW w:w="5412" w:type="dxa"/>
            <w:tcMar>
              <w:left w:w="115" w:type="dxa"/>
              <w:right w:w="115" w:type="dxa"/>
            </w:tcMar>
          </w:tcPr>
          <w:sdt>
            <w:sdtPr>
              <w:alias w:val="Enter company name:"/>
              <w:tag w:val="Enter company name:"/>
              <w:id w:val="241333376"/>
              <w:placeholder>
                <w:docPart w:val="8061B98CF82E46EE84EB9BB7CDB47AA9"/>
              </w:placeholder>
              <w:dataBinding w:prefixMappings="xmlns:ns0='http://schemas.openxmlformats.org/officeDocument/2006/extended-properties'" w:xpath="/ns0:Properties[1]/ns0:Company[1]" w:storeItemID="{6668398D-A668-4E3E-A5EB-62B293D839F1}"/>
              <w15:appearance w15:val="hidden"/>
              <w:text w:multiLine="1"/>
            </w:sdtPr>
            <w:sdtEndPr/>
            <w:sdtContent>
              <w:p w:rsidR="000B17E1" w:rsidRPr="00F35B85" w:rsidRDefault="00C36710" w:rsidP="00F35B85">
                <w:pPr>
                  <w:pStyle w:val="Heading1"/>
                </w:pPr>
                <w:r>
                  <w:rPr>
                    <w:lang w:val="id-ID"/>
                  </w:rPr>
                  <w:t>OTOWEB ADMINISTRASI</w:t>
                </w:r>
              </w:p>
            </w:sdtContent>
          </w:sdt>
          <w:p w:rsidR="000B17E1" w:rsidRDefault="00C36710">
            <w:pPr>
              <w:pStyle w:val="Slogan"/>
            </w:pPr>
            <w:r>
              <w:rPr>
                <w:lang w:val="id-ID"/>
              </w:rPr>
              <w:t>Kepuasan anda adalah priotitas kami</w:t>
            </w:r>
          </w:p>
          <w:sdt>
            <w:sdtPr>
              <w:alias w:val="Enter company address:"/>
              <w:tag w:val="Enter company address:"/>
              <w:id w:val="241333393"/>
              <w:placeholder>
                <w:docPart w:val="73D6BD4F1DDF4F598854DC3845B4F478"/>
              </w:placeholder>
              <w:dataBinding w:prefixMappings="xmlns:ns0='http://schemas.microsoft.com/office/2006/coverPageProps'" w:xpath="/ns0:CoverPageProperties[1]/ns0:CompanyAddress[1]" w:storeItemID="{55AF091B-3C7A-41E3-B477-F2FDAA23CFDA}"/>
              <w15:appearance w15:val="hidden"/>
              <w:text w:multiLine="1"/>
            </w:sdtPr>
            <w:sdtEndPr/>
            <w:sdtContent>
              <w:p w:rsidR="000B17E1" w:rsidRDefault="00C36710" w:rsidP="00F8619B">
                <w:r>
                  <w:rPr>
                    <w:lang w:val="id-ID"/>
                  </w:rPr>
                  <w:t>Surabaya</w:t>
                </w:r>
              </w:p>
            </w:sdtContent>
          </w:sdt>
          <w:p w:rsidR="000B17E1" w:rsidRDefault="00315789" w:rsidP="00613975">
            <w:sdt>
              <w:sdtPr>
                <w:alias w:val="Phone:"/>
                <w:tag w:val="Phone:"/>
                <w:id w:val="-1328971750"/>
                <w:placeholder>
                  <w:docPart w:val="899DDF6B2C2A490BA10A5BBA2239DF2B"/>
                </w:placeholder>
                <w:temporary/>
                <w:showingPlcHdr/>
                <w15:appearance w15:val="hidden"/>
              </w:sdtPr>
              <w:sdtEndPr/>
              <w:sdtContent>
                <w:r w:rsidR="00F75FAE">
                  <w:t>Phone</w:t>
                </w:r>
              </w:sdtContent>
            </w:sdt>
            <w:r w:rsidR="00A253A9">
              <w:t>:</w:t>
            </w:r>
            <w:r w:rsidR="006B4C5A">
              <w:t xml:space="preserve"> </w:t>
            </w:r>
            <w:sdt>
              <w:sdtPr>
                <w:alias w:val="Enter company phone:"/>
                <w:tag w:val="Enter company phone:"/>
                <w:id w:val="241333419"/>
                <w:placeholder>
                  <w:docPart w:val="C1F9BD63B7614F76A4366A9C0C0A863F"/>
                </w:placeholder>
                <w:dataBinding w:prefixMappings="xmlns:ns0='http://schemas.microsoft.com/office/2006/coverPageProps'" w:xpath="/ns0:CoverPageProperties[1]/ns0:CompanyPhone[1]" w:storeItemID="{55AF091B-3C7A-41E3-B477-F2FDAA23CFDA}"/>
                <w15:appearance w15:val="hidden"/>
                <w:text w:multiLine="1"/>
              </w:sdtPr>
              <w:sdtEndPr/>
              <w:sdtContent>
                <w:r w:rsidR="00613975">
                  <w:rPr>
                    <w:lang w:val="id-ID"/>
                  </w:rPr>
                  <w:t>5301100</w:t>
                </w:r>
              </w:sdtContent>
            </w:sdt>
          </w:p>
        </w:tc>
        <w:tc>
          <w:tcPr>
            <w:tcW w:w="5388" w:type="dxa"/>
            <w:tcMar>
              <w:left w:w="0" w:type="dxa"/>
              <w:right w:w="0" w:type="dxa"/>
            </w:tcMar>
          </w:tcPr>
          <w:p w:rsidR="003A1A47" w:rsidRPr="00F35B85" w:rsidRDefault="00315789" w:rsidP="00F35B85">
            <w:pPr>
              <w:pStyle w:val="Title"/>
            </w:pPr>
            <w:sdt>
              <w:sdtPr>
                <w:alias w:val="Enter invoice title:"/>
                <w:tag w:val="Enter invoice title:"/>
                <w:id w:val="1393166117"/>
                <w:placeholder>
                  <w:docPart w:val="06346F91159545EF9FD42420F6A9DF78"/>
                </w:placeholder>
                <w:temporary/>
                <w:showingPlcHdr/>
                <w15:appearance w15:val="hidden"/>
              </w:sdtPr>
              <w:sdtEndPr/>
              <w:sdtContent>
                <w:r w:rsidR="003A1A47" w:rsidRPr="00F35B85">
                  <w:t>INVOICE</w:t>
                </w:r>
              </w:sdtContent>
            </w:sdt>
          </w:p>
          <w:p w:rsidR="003A1A47" w:rsidRPr="00B1432F" w:rsidRDefault="00315789" w:rsidP="00B1432F">
            <w:pPr>
              <w:pStyle w:val="Heading2"/>
            </w:pPr>
            <w:sdt>
              <w:sdtPr>
                <w:alias w:val="Invoice:"/>
                <w:tag w:val="Invoice:"/>
                <w:id w:val="1247303039"/>
                <w:placeholder>
                  <w:docPart w:val="1E46D3EEBA0F42CF87EC98D5B5EAB4A5"/>
                </w:placeholder>
                <w:temporary/>
                <w:showingPlcHdr/>
                <w15:appearance w15:val="hidden"/>
              </w:sdtPr>
              <w:sdtEndPr/>
              <w:sdtContent>
                <w:r w:rsidR="003A1A47" w:rsidRPr="00B1432F">
                  <w:t>Invoice</w:t>
                </w:r>
              </w:sdtContent>
            </w:sdt>
            <w:r w:rsidR="003A1A47" w:rsidRPr="00B1432F">
              <w:t xml:space="preserve"> #</w:t>
            </w:r>
            <w:sdt>
              <w:sdtPr>
                <w:alias w:val="Enter invoice number:"/>
                <w:tag w:val="Enter invoice number:"/>
                <w:id w:val="241333446"/>
                <w:placeholder>
                  <w:docPart w:val="70F4A813FD2C4FEBB2E6F11C653F5AE5"/>
                </w:placeholder>
                <w:temporary/>
                <w:showingPlcHdr/>
                <w15:appearance w15:val="hidden"/>
              </w:sdtPr>
              <w:sdtEndPr/>
              <w:sdtContent>
                <w:r w:rsidR="003A1A47" w:rsidRPr="00B1432F">
                  <w:t>100</w:t>
                </w:r>
              </w:sdtContent>
            </w:sdt>
          </w:p>
          <w:p w:rsidR="000B17E1" w:rsidRDefault="00315789" w:rsidP="00613975">
            <w:pPr>
              <w:pStyle w:val="Heading2"/>
            </w:pPr>
            <w:sdt>
              <w:sdtPr>
                <w:alias w:val="Date:"/>
                <w:tag w:val="Date:"/>
                <w:id w:val="-14149049"/>
                <w:placeholder>
                  <w:docPart w:val="A5070FF0ADA84B268C2C405AC49B4AC6"/>
                </w:placeholder>
                <w:temporary/>
                <w:showingPlcHdr/>
                <w15:appearance w15:val="hidden"/>
              </w:sdtPr>
              <w:sdtEndPr/>
              <w:sdtContent>
                <w:r w:rsidR="003A1A47" w:rsidRPr="00B1432F">
                  <w:t>Date</w:t>
                </w:r>
              </w:sdtContent>
            </w:sdt>
            <w:r w:rsidR="003A1A47" w:rsidRPr="00B1432F">
              <w:t xml:space="preserve">: </w:t>
            </w:r>
            <w:r w:rsidR="00613975">
              <w:rPr>
                <w:lang w:val="id-ID"/>
              </w:rPr>
              <w:t>{{YEAR}}</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rsidR="000B17E1" w:rsidRPr="00B1432F" w:rsidRDefault="00C36710" w:rsidP="00B1432F">
            <w:pPr>
              <w:pStyle w:val="Heading3"/>
              <w:outlineLvl w:val="2"/>
            </w:pPr>
            <w:r>
              <w:rPr>
                <w:lang w:val="id-ID"/>
              </w:rPr>
              <w:t>from:</w:t>
            </w:r>
          </w:p>
          <w:p w:rsidR="000B17E1" w:rsidRDefault="00C36710" w:rsidP="00F8619B">
            <w:r>
              <w:rPr>
                <w:lang w:val="id-ID"/>
              </w:rPr>
              <w:t>{{kirim_dari}}</w:t>
            </w:r>
          </w:p>
          <w:p w:rsidR="000B17E1" w:rsidRDefault="00C36710" w:rsidP="00F8619B">
            <w:r>
              <w:rPr>
                <w:lang w:val="id-ID"/>
              </w:rPr>
              <w:t>{{nama_pengirim}}</w:t>
            </w:r>
          </w:p>
          <w:p w:rsidR="000B17E1" w:rsidRDefault="00C36710" w:rsidP="00F8619B">
            <w:r>
              <w:rPr>
                <w:lang w:val="id-ID"/>
              </w:rPr>
              <w:t>{{alamat_pengirim}}</w:t>
            </w:r>
          </w:p>
          <w:p w:rsidR="000B17E1" w:rsidRDefault="00C36710" w:rsidP="00F8619B">
            <w:r>
              <w:rPr>
                <w:lang w:val="id-ID"/>
              </w:rPr>
              <w:t>{{kota}}</w:t>
            </w:r>
          </w:p>
          <w:p w:rsidR="000B17E1" w:rsidRDefault="00C36710" w:rsidP="00C36710">
            <w:r>
              <w:rPr>
                <w:lang w:val="id-ID"/>
              </w:rPr>
              <w:t>{{hp}}</w:t>
            </w:r>
          </w:p>
        </w:tc>
        <w:tc>
          <w:tcPr>
            <w:tcW w:w="5400" w:type="dxa"/>
          </w:tcPr>
          <w:p w:rsidR="000B17E1" w:rsidRDefault="00315789" w:rsidP="00B1432F">
            <w:pPr>
              <w:pStyle w:val="Heading3"/>
              <w:outlineLvl w:val="2"/>
            </w:pPr>
            <w:sdt>
              <w:sdtPr>
                <w:alias w:val="Ship to:"/>
                <w:tag w:val="Ship to:"/>
                <w:id w:val="900876389"/>
                <w:placeholder>
                  <w:docPart w:val="60B0C334F3BE4B91B89239DBAF19F48D"/>
                </w:placeholder>
                <w:temporary/>
                <w:showingPlcHdr/>
                <w15:appearance w15:val="hidden"/>
              </w:sdtPr>
              <w:sdtEndPr/>
              <w:sdtContent>
                <w:r w:rsidR="00E01E7E">
                  <w:t>Ship To:</w:t>
                </w:r>
              </w:sdtContent>
            </w:sdt>
          </w:p>
          <w:p w:rsidR="00C36710" w:rsidRDefault="00C0641D" w:rsidP="00C36710">
            <w:r>
              <w:rPr>
                <w:lang w:val="id-ID"/>
              </w:rPr>
              <w:t>{{kirim_ke</w:t>
            </w:r>
            <w:bookmarkStart w:id="0" w:name="_GoBack"/>
            <w:bookmarkEnd w:id="0"/>
            <w:r w:rsidR="00C36710">
              <w:rPr>
                <w:lang w:val="id-ID"/>
              </w:rPr>
              <w:t>}}</w:t>
            </w:r>
          </w:p>
          <w:p w:rsidR="00C36710" w:rsidRDefault="00C36710" w:rsidP="00C36710">
            <w:r>
              <w:rPr>
                <w:lang w:val="id-ID"/>
              </w:rPr>
              <w:t>{{nama_penerima}}</w:t>
            </w:r>
          </w:p>
          <w:p w:rsidR="00C36710" w:rsidRDefault="00C36710" w:rsidP="00C36710">
            <w:r>
              <w:rPr>
                <w:lang w:val="id-ID"/>
              </w:rPr>
              <w:t>{{alamat_penerima}}</w:t>
            </w:r>
          </w:p>
          <w:p w:rsidR="00C36710" w:rsidRDefault="00C36710" w:rsidP="00C36710">
            <w:r>
              <w:rPr>
                <w:lang w:val="id-ID"/>
              </w:rPr>
              <w:t>{{kota2}}</w:t>
            </w:r>
          </w:p>
          <w:p w:rsidR="000B17E1" w:rsidRPr="00C36710" w:rsidRDefault="00C36710" w:rsidP="00F8619B">
            <w:pPr>
              <w:rPr>
                <w:bCs w:val="0"/>
              </w:rPr>
            </w:pPr>
            <w:r>
              <w:rPr>
                <w:lang w:val="id-ID"/>
              </w:rPr>
              <w:t>{{hp2}}</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rsidTr="00A253A9">
        <w:trPr>
          <w:trHeight w:val="864"/>
        </w:trPr>
        <w:tc>
          <w:tcPr>
            <w:tcW w:w="10800" w:type="dxa"/>
            <w:tcMar>
              <w:top w:w="72" w:type="dxa"/>
              <w:left w:w="115" w:type="dxa"/>
              <w:right w:w="115" w:type="dxa"/>
            </w:tcMar>
          </w:tcPr>
          <w:p w:rsidR="00856D18" w:rsidRDefault="00315789" w:rsidP="00B1432F">
            <w:pPr>
              <w:pStyle w:val="Heading3"/>
            </w:pPr>
            <w:sdt>
              <w:sdtPr>
                <w:alias w:val="Comments or special instructions:"/>
                <w:tag w:val="Comments or special instructions:"/>
                <w:id w:val="-1196002635"/>
                <w:placeholder>
                  <w:docPart w:val="A08ECBDD39BD4D2FA320CBC7FB33E816"/>
                </w:placeholder>
                <w:temporary/>
                <w:showingPlcHdr/>
                <w15:appearance w15:val="hidden"/>
              </w:sdtPr>
              <w:sdtEndPr/>
              <w:sdtContent>
                <w:r w:rsidR="00F75FAE">
                  <w:t>Comments or special instructions:</w:t>
                </w:r>
              </w:sdtContent>
            </w:sdt>
          </w:p>
          <w:p w:rsidR="0070247A" w:rsidRDefault="00C36710" w:rsidP="00C36710">
            <w:r>
              <w:rPr>
                <w:lang w:val="id-ID"/>
              </w:rPr>
              <w:t>{{spec}}</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rsidTr="007A007B">
        <w:trPr>
          <w:cnfStyle w:val="100000000000" w:firstRow="1" w:lastRow="0" w:firstColumn="0" w:lastColumn="0" w:oddVBand="0" w:evenVBand="0" w:oddHBand="0" w:evenHBand="0" w:firstRowFirstColumn="0" w:firstRowLastColumn="0" w:lastRowFirstColumn="0" w:lastRowLastColumn="0"/>
        </w:trPr>
        <w:tc>
          <w:tcPr>
            <w:tcW w:w="1889" w:type="dxa"/>
          </w:tcPr>
          <w:p w:rsidR="000B17E1" w:rsidRPr="00B15E47" w:rsidRDefault="00315789" w:rsidP="00B15E47">
            <w:pPr>
              <w:pStyle w:val="Heading4"/>
              <w:outlineLvl w:val="3"/>
            </w:pPr>
            <w:sdt>
              <w:sdtPr>
                <w:alias w:val="Salesperson:"/>
                <w:tag w:val="Salesperson:"/>
                <w:id w:val="-888959213"/>
                <w:placeholder>
                  <w:docPart w:val="9133A4AE6CC74910A2340E5B28C29C20"/>
                </w:placeholder>
                <w:temporary/>
                <w:showingPlcHdr/>
                <w15:appearance w15:val="hidden"/>
              </w:sdtPr>
              <w:sdtEndPr/>
              <w:sdtContent>
                <w:r w:rsidR="00F75FAE" w:rsidRPr="00B15E47">
                  <w:t>SALESPERSON</w:t>
                </w:r>
              </w:sdtContent>
            </w:sdt>
          </w:p>
        </w:tc>
        <w:tc>
          <w:tcPr>
            <w:tcW w:w="2156" w:type="dxa"/>
          </w:tcPr>
          <w:p w:rsidR="000B17E1" w:rsidRPr="00B15E47" w:rsidRDefault="00315789" w:rsidP="00B15E47">
            <w:pPr>
              <w:pStyle w:val="Heading4"/>
              <w:outlineLvl w:val="3"/>
            </w:pPr>
            <w:sdt>
              <w:sdtPr>
                <w:alias w:val="Purchase order number:"/>
                <w:tag w:val="Purchase order number:"/>
                <w:id w:val="-886022052"/>
                <w:placeholder>
                  <w:docPart w:val="152DE74F5300426BA51CB6E81D15F485"/>
                </w:placeholder>
                <w:temporary/>
                <w:showingPlcHdr/>
                <w15:appearance w15:val="hidden"/>
              </w:sdtPr>
              <w:sdtEndPr/>
              <w:sdtContent>
                <w:r w:rsidR="00F75FAE" w:rsidRPr="00B15E47">
                  <w:t>P.O. NUMBER</w:t>
                </w:r>
              </w:sdtContent>
            </w:sdt>
          </w:p>
        </w:tc>
        <w:tc>
          <w:tcPr>
            <w:tcW w:w="1980" w:type="dxa"/>
          </w:tcPr>
          <w:p w:rsidR="000B17E1" w:rsidRPr="00B15E47" w:rsidRDefault="00315789" w:rsidP="00B15E47">
            <w:pPr>
              <w:pStyle w:val="Heading4"/>
              <w:outlineLvl w:val="3"/>
            </w:pPr>
            <w:sdt>
              <w:sdtPr>
                <w:alias w:val="Requisitioner:"/>
                <w:tag w:val="Requisitioner:"/>
                <w:id w:val="-1236234603"/>
                <w:placeholder>
                  <w:docPart w:val="C58E66E16C634508BDB5FD29CC178E7F"/>
                </w:placeholder>
                <w:temporary/>
                <w:showingPlcHdr/>
                <w15:appearance w15:val="hidden"/>
              </w:sdtPr>
              <w:sdtEndPr/>
              <w:sdtContent>
                <w:r w:rsidR="00F75FAE" w:rsidRPr="00B15E47">
                  <w:t>REQUISITIONER</w:t>
                </w:r>
              </w:sdtContent>
            </w:sdt>
          </w:p>
        </w:tc>
        <w:tc>
          <w:tcPr>
            <w:tcW w:w="1530" w:type="dxa"/>
          </w:tcPr>
          <w:p w:rsidR="000B17E1" w:rsidRPr="00B15E47" w:rsidRDefault="00315789" w:rsidP="00B15E47">
            <w:pPr>
              <w:pStyle w:val="Heading4"/>
              <w:outlineLvl w:val="3"/>
            </w:pPr>
            <w:sdt>
              <w:sdtPr>
                <w:alias w:val="Shipped via:"/>
                <w:tag w:val="Shipped via:"/>
                <w:id w:val="592506880"/>
                <w:placeholder>
                  <w:docPart w:val="5D6F6435A92C4C2089859C9CA10DA028"/>
                </w:placeholder>
                <w:temporary/>
                <w:showingPlcHdr/>
                <w15:appearance w15:val="hidden"/>
              </w:sdtPr>
              <w:sdtEndPr/>
              <w:sdtContent>
                <w:r w:rsidR="00F75FAE" w:rsidRPr="00B15E47">
                  <w:t>SHIPPED VIA</w:t>
                </w:r>
              </w:sdtContent>
            </w:sdt>
          </w:p>
        </w:tc>
        <w:tc>
          <w:tcPr>
            <w:tcW w:w="1530" w:type="dxa"/>
          </w:tcPr>
          <w:p w:rsidR="000B17E1" w:rsidRPr="00B15E47" w:rsidRDefault="00315789" w:rsidP="00B15E47">
            <w:pPr>
              <w:pStyle w:val="Heading4"/>
              <w:outlineLvl w:val="3"/>
            </w:pPr>
            <w:sdt>
              <w:sdtPr>
                <w:alias w:val="Enter free on board point:"/>
                <w:tag w:val="Enter free on board point:"/>
                <w:id w:val="-727001775"/>
                <w:placeholder>
                  <w:docPart w:val="3665F3D6937646C0BA284DE916F161D7"/>
                </w:placeholder>
                <w:temporary/>
                <w:showingPlcHdr/>
                <w15:appearance w15:val="hidden"/>
              </w:sdtPr>
              <w:sdtEndPr/>
              <w:sdtContent>
                <w:r w:rsidR="00F75FAE" w:rsidRPr="00B15E47">
                  <w:t>F.O.B. POINT</w:t>
                </w:r>
              </w:sdtContent>
            </w:sdt>
          </w:p>
        </w:tc>
        <w:tc>
          <w:tcPr>
            <w:tcW w:w="1705" w:type="dxa"/>
          </w:tcPr>
          <w:p w:rsidR="000B17E1" w:rsidRPr="00B15E47" w:rsidRDefault="00315789" w:rsidP="00B15E47">
            <w:pPr>
              <w:pStyle w:val="Heading4"/>
              <w:outlineLvl w:val="3"/>
            </w:pPr>
            <w:sdt>
              <w:sdtPr>
                <w:alias w:val="Enter quotation terms:"/>
                <w:tag w:val="Enter quotation terms:"/>
                <w:id w:val="-1712416435"/>
                <w:placeholder>
                  <w:docPart w:val="F5965F19009C4342A222AD59A0E6F7C0"/>
                </w:placeholder>
                <w:temporary/>
                <w:showingPlcHdr/>
                <w15:appearance w15:val="hidden"/>
              </w:sdtPr>
              <w:sdtEndPr/>
              <w:sdtContent>
                <w:r w:rsidR="00F75FAE" w:rsidRPr="00B15E47">
                  <w:t>TERMS</w:t>
                </w:r>
              </w:sdtContent>
            </w:sdt>
          </w:p>
        </w:tc>
      </w:tr>
      <w:tr w:rsidR="00F75FAE" w:rsidTr="007A007B">
        <w:tc>
          <w:tcPr>
            <w:tcW w:w="1889" w:type="dxa"/>
          </w:tcPr>
          <w:p w:rsidR="000B17E1" w:rsidRDefault="00C36710" w:rsidP="00C36710">
            <w:r>
              <w:rPr>
                <w:lang w:val="id-ID"/>
              </w:rPr>
              <w:t>{{sales}}</w:t>
            </w:r>
          </w:p>
        </w:tc>
        <w:tc>
          <w:tcPr>
            <w:tcW w:w="2156" w:type="dxa"/>
          </w:tcPr>
          <w:p w:rsidR="000B17E1" w:rsidRDefault="00C36710" w:rsidP="00C36710">
            <w:r>
              <w:rPr>
                <w:lang w:val="id-ID"/>
              </w:rPr>
              <w:t>{{nomor_PO}}</w:t>
            </w:r>
          </w:p>
        </w:tc>
        <w:tc>
          <w:tcPr>
            <w:tcW w:w="1980" w:type="dxa"/>
          </w:tcPr>
          <w:p w:rsidR="000B17E1" w:rsidRDefault="00C36710" w:rsidP="00C36710">
            <w:r>
              <w:rPr>
                <w:lang w:val="id-ID"/>
              </w:rPr>
              <w:t>{{quis}}</w:t>
            </w:r>
          </w:p>
        </w:tc>
        <w:tc>
          <w:tcPr>
            <w:tcW w:w="1530" w:type="dxa"/>
          </w:tcPr>
          <w:p w:rsidR="000B17E1" w:rsidRDefault="00C36710" w:rsidP="00C36710">
            <w:r>
              <w:rPr>
                <w:lang w:val="id-ID"/>
              </w:rPr>
              <w:t>{{ekspedisi}}</w:t>
            </w:r>
          </w:p>
        </w:tc>
        <w:tc>
          <w:tcPr>
            <w:tcW w:w="1530" w:type="dxa"/>
          </w:tcPr>
          <w:p w:rsidR="000B17E1" w:rsidRDefault="00C36710" w:rsidP="00C36710">
            <w:r>
              <w:rPr>
                <w:lang w:val="id-ID"/>
              </w:rPr>
              <w:t>{{fob}}</w:t>
            </w:r>
          </w:p>
        </w:tc>
        <w:tc>
          <w:tcPr>
            <w:tcW w:w="1705" w:type="dxa"/>
          </w:tcPr>
          <w:p w:rsidR="000B17E1" w:rsidRDefault="00315789" w:rsidP="00710955">
            <w:sdt>
              <w:sdtPr>
                <w:alias w:val="Enter due on recipient:"/>
                <w:tag w:val="Enter due on recipient:"/>
                <w:id w:val="-1809930047"/>
                <w:placeholder>
                  <w:docPart w:val="6A6A275D8F3D4B9EA4219A6918D0FD80"/>
                </w:placeholder>
                <w:temporary/>
                <w:showingPlcHdr/>
                <w15:appearance w15:val="hidden"/>
              </w:sdtPr>
              <w:sdtEndPr/>
              <w:sdtContent>
                <w:r w:rsidR="00710955">
                  <w:t>Due on receipt</w:t>
                </w:r>
              </w:sdtContent>
            </w:sdt>
          </w:p>
        </w:tc>
      </w:tr>
    </w:tbl>
    <w:p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rsidR="000B17E1" w:rsidRDefault="00315789" w:rsidP="00B62E08">
            <w:pPr>
              <w:pStyle w:val="Heading4"/>
              <w:outlineLvl w:val="3"/>
            </w:pPr>
            <w:sdt>
              <w:sdtPr>
                <w:alias w:val="Quantity:"/>
                <w:tag w:val="Quantity:"/>
                <w:id w:val="-1508984698"/>
                <w:placeholder>
                  <w:docPart w:val="054022D674384F5E976588D7D357303F"/>
                </w:placeholder>
                <w:temporary/>
                <w:showingPlcHdr/>
                <w15:appearance w15:val="hidden"/>
              </w:sdtPr>
              <w:sdtEndPr/>
              <w:sdtContent>
                <w:r w:rsidR="00710955">
                  <w:t>QUANTITY</w:t>
                </w:r>
              </w:sdtContent>
            </w:sdt>
          </w:p>
        </w:tc>
        <w:tc>
          <w:tcPr>
            <w:tcW w:w="5667" w:type="dxa"/>
          </w:tcPr>
          <w:p w:rsidR="000B17E1" w:rsidRDefault="00315789" w:rsidP="00B62E08">
            <w:pPr>
              <w:pStyle w:val="Heading4"/>
              <w:outlineLvl w:val="3"/>
            </w:pPr>
            <w:sdt>
              <w:sdtPr>
                <w:alias w:val="Description:"/>
                <w:tag w:val="Description:"/>
                <w:id w:val="248772286"/>
                <w:placeholder>
                  <w:docPart w:val="F6C91BC1C6FA41C9918684904F6EE116"/>
                </w:placeholder>
                <w:temporary/>
                <w:showingPlcHdr/>
                <w15:appearance w15:val="hidden"/>
              </w:sdtPr>
              <w:sdtEndPr/>
              <w:sdtContent>
                <w:r w:rsidR="00710955">
                  <w:t>DESCRIPTION</w:t>
                </w:r>
              </w:sdtContent>
            </w:sdt>
          </w:p>
        </w:tc>
        <w:tc>
          <w:tcPr>
            <w:tcW w:w="1530" w:type="dxa"/>
          </w:tcPr>
          <w:p w:rsidR="000B17E1" w:rsidRDefault="00315789" w:rsidP="00B62E08">
            <w:pPr>
              <w:pStyle w:val="Heading4"/>
              <w:outlineLvl w:val="3"/>
            </w:pPr>
            <w:sdt>
              <w:sdtPr>
                <w:alias w:val="Unit price:"/>
                <w:tag w:val="Unit price:"/>
                <w:id w:val="1023050660"/>
                <w:placeholder>
                  <w:docPart w:val="0CEF1F8B4B404A24A0367F1DFC802DC3"/>
                </w:placeholder>
                <w:temporary/>
                <w:showingPlcHdr/>
                <w15:appearance w15:val="hidden"/>
              </w:sdtPr>
              <w:sdtEndPr/>
              <w:sdtContent>
                <w:r w:rsidR="00710955">
                  <w:t>UNIT PRICE</w:t>
                </w:r>
              </w:sdtContent>
            </w:sdt>
          </w:p>
        </w:tc>
        <w:tc>
          <w:tcPr>
            <w:tcW w:w="1705" w:type="dxa"/>
          </w:tcPr>
          <w:p w:rsidR="000B17E1" w:rsidRDefault="00315789" w:rsidP="00B62E08">
            <w:pPr>
              <w:pStyle w:val="Heading4"/>
              <w:outlineLvl w:val="3"/>
            </w:pPr>
            <w:sdt>
              <w:sdtPr>
                <w:alias w:val="Total:"/>
                <w:tag w:val="Total:"/>
                <w:id w:val="464622556"/>
                <w:placeholder>
                  <w:docPart w:val="C967B4DD053C488DBC1FC35915FE196A"/>
                </w:placeholder>
                <w:temporary/>
                <w:showingPlcHdr/>
                <w15:appearance w15:val="hidden"/>
              </w:sdtPr>
              <w:sdtEndPr/>
              <w:sdtContent>
                <w:r w:rsidR="00710955">
                  <w:t>TOTAL</w:t>
                </w:r>
              </w:sdtContent>
            </w:sdt>
          </w:p>
        </w:tc>
      </w:tr>
      <w:tr w:rsidR="000B17E1" w:rsidTr="009A090A">
        <w:tc>
          <w:tcPr>
            <w:tcW w:w="1888" w:type="dxa"/>
          </w:tcPr>
          <w:p w:rsidR="000B17E1" w:rsidRDefault="00C36710" w:rsidP="00C36710">
            <w:r>
              <w:rPr>
                <w:lang w:val="id-ID"/>
              </w:rPr>
              <w:t>{{qty1}}</w:t>
            </w:r>
          </w:p>
        </w:tc>
        <w:tc>
          <w:tcPr>
            <w:tcW w:w="5667" w:type="dxa"/>
          </w:tcPr>
          <w:p w:rsidR="000B17E1" w:rsidRPr="00C36710" w:rsidRDefault="00C36710" w:rsidP="009A090A">
            <w:pPr>
              <w:rPr>
                <w:lang w:val="id-ID"/>
              </w:rPr>
            </w:pPr>
            <w:r>
              <w:rPr>
                <w:lang w:val="id-ID"/>
              </w:rPr>
              <w:t>{{desc1}}</w:t>
            </w:r>
          </w:p>
        </w:tc>
        <w:tc>
          <w:tcPr>
            <w:tcW w:w="1530" w:type="dxa"/>
          </w:tcPr>
          <w:p w:rsidR="000B17E1" w:rsidRPr="00613975" w:rsidRDefault="00613975" w:rsidP="009A090A">
            <w:pPr>
              <w:jc w:val="right"/>
              <w:rPr>
                <w:lang w:val="id-ID"/>
              </w:rPr>
            </w:pPr>
            <w:r>
              <w:rPr>
                <w:lang w:val="id-ID"/>
              </w:rPr>
              <w:t>{{prc1}}</w:t>
            </w:r>
          </w:p>
        </w:tc>
        <w:tc>
          <w:tcPr>
            <w:tcW w:w="1705" w:type="dxa"/>
          </w:tcPr>
          <w:p w:rsidR="000B17E1" w:rsidRPr="00613975" w:rsidRDefault="00613975" w:rsidP="009A090A">
            <w:pPr>
              <w:jc w:val="right"/>
              <w:rPr>
                <w:lang w:val="id-ID"/>
              </w:rPr>
            </w:pPr>
            <w:r>
              <w:rPr>
                <w:lang w:val="id-ID"/>
              </w:rPr>
              <w:t>{{sum1}}</w:t>
            </w:r>
          </w:p>
        </w:tc>
      </w:tr>
      <w:tr w:rsidR="009C4DBD" w:rsidTr="009A090A">
        <w:tc>
          <w:tcPr>
            <w:tcW w:w="1888" w:type="dxa"/>
          </w:tcPr>
          <w:p w:rsidR="009C4DBD" w:rsidRDefault="00C36710" w:rsidP="009A090A">
            <w:r>
              <w:rPr>
                <w:lang w:val="id-ID"/>
              </w:rPr>
              <w:t>{{qty2}}</w:t>
            </w:r>
          </w:p>
        </w:tc>
        <w:tc>
          <w:tcPr>
            <w:tcW w:w="5667" w:type="dxa"/>
          </w:tcPr>
          <w:p w:rsidR="009C4DBD" w:rsidRPr="009C4DBD" w:rsidRDefault="00C36710" w:rsidP="009A090A">
            <w:r>
              <w:rPr>
                <w:lang w:val="id-ID"/>
              </w:rPr>
              <w:t>{{desc2}}</w:t>
            </w:r>
          </w:p>
        </w:tc>
        <w:tc>
          <w:tcPr>
            <w:tcW w:w="1530" w:type="dxa"/>
          </w:tcPr>
          <w:p w:rsidR="009C4DBD" w:rsidRDefault="00613975" w:rsidP="009A090A">
            <w:pPr>
              <w:jc w:val="right"/>
            </w:pPr>
            <w:r>
              <w:rPr>
                <w:lang w:val="id-ID"/>
              </w:rPr>
              <w:t>{{prc2}}</w:t>
            </w:r>
          </w:p>
        </w:tc>
        <w:tc>
          <w:tcPr>
            <w:tcW w:w="1705" w:type="dxa"/>
          </w:tcPr>
          <w:p w:rsidR="009C4DBD" w:rsidRPr="009C4DBD" w:rsidRDefault="00613975" w:rsidP="009A090A">
            <w:pPr>
              <w:jc w:val="right"/>
            </w:pPr>
            <w:r>
              <w:rPr>
                <w:lang w:val="id-ID"/>
              </w:rPr>
              <w:t>{{sum2}}</w:t>
            </w:r>
          </w:p>
        </w:tc>
      </w:tr>
      <w:tr w:rsidR="009C4DBD" w:rsidTr="009A090A">
        <w:tc>
          <w:tcPr>
            <w:tcW w:w="1888" w:type="dxa"/>
          </w:tcPr>
          <w:p w:rsidR="009C4DBD" w:rsidRDefault="00C36710" w:rsidP="009A090A">
            <w:r>
              <w:rPr>
                <w:lang w:val="id-ID"/>
              </w:rPr>
              <w:t>{{qty3}}</w:t>
            </w:r>
          </w:p>
        </w:tc>
        <w:tc>
          <w:tcPr>
            <w:tcW w:w="5667" w:type="dxa"/>
          </w:tcPr>
          <w:p w:rsidR="009C4DBD" w:rsidRPr="009C4DBD" w:rsidRDefault="00C36710" w:rsidP="009A090A">
            <w:r>
              <w:rPr>
                <w:lang w:val="id-ID"/>
              </w:rPr>
              <w:t>{{desc3}}</w:t>
            </w:r>
          </w:p>
        </w:tc>
        <w:tc>
          <w:tcPr>
            <w:tcW w:w="1530" w:type="dxa"/>
          </w:tcPr>
          <w:p w:rsidR="009C4DBD" w:rsidRDefault="00613975" w:rsidP="009A090A">
            <w:pPr>
              <w:jc w:val="right"/>
            </w:pPr>
            <w:r>
              <w:rPr>
                <w:lang w:val="id-ID"/>
              </w:rPr>
              <w:t>{{prc3}}</w:t>
            </w:r>
          </w:p>
        </w:tc>
        <w:tc>
          <w:tcPr>
            <w:tcW w:w="1705" w:type="dxa"/>
          </w:tcPr>
          <w:p w:rsidR="009C4DBD" w:rsidRDefault="00613975" w:rsidP="009A090A">
            <w:pPr>
              <w:jc w:val="right"/>
            </w:pPr>
            <w:r>
              <w:rPr>
                <w:lang w:val="id-ID"/>
              </w:rPr>
              <w:t>{{sum3}}</w:t>
            </w:r>
          </w:p>
        </w:tc>
      </w:tr>
      <w:tr w:rsidR="009C4DBD" w:rsidTr="009A090A">
        <w:tc>
          <w:tcPr>
            <w:tcW w:w="1888" w:type="dxa"/>
          </w:tcPr>
          <w:p w:rsidR="009C4DBD" w:rsidRDefault="00C36710" w:rsidP="009A090A">
            <w:r>
              <w:rPr>
                <w:lang w:val="id-ID"/>
              </w:rPr>
              <w:t>{{qty4}}</w:t>
            </w:r>
          </w:p>
        </w:tc>
        <w:tc>
          <w:tcPr>
            <w:tcW w:w="5667" w:type="dxa"/>
          </w:tcPr>
          <w:p w:rsidR="009C4DBD" w:rsidRPr="009C4DBD" w:rsidRDefault="00C36710" w:rsidP="009A090A">
            <w:r>
              <w:rPr>
                <w:lang w:val="id-ID"/>
              </w:rPr>
              <w:t>{{desc4}}</w:t>
            </w:r>
          </w:p>
        </w:tc>
        <w:tc>
          <w:tcPr>
            <w:tcW w:w="1530" w:type="dxa"/>
          </w:tcPr>
          <w:p w:rsidR="009C4DBD" w:rsidRDefault="00613975" w:rsidP="009A090A">
            <w:pPr>
              <w:jc w:val="right"/>
            </w:pPr>
            <w:r>
              <w:rPr>
                <w:lang w:val="id-ID"/>
              </w:rPr>
              <w:t>{{prc4}}</w:t>
            </w:r>
          </w:p>
        </w:tc>
        <w:tc>
          <w:tcPr>
            <w:tcW w:w="1705" w:type="dxa"/>
          </w:tcPr>
          <w:p w:rsidR="009C4DBD" w:rsidRDefault="00613975" w:rsidP="009A090A">
            <w:pPr>
              <w:jc w:val="right"/>
            </w:pPr>
            <w:r>
              <w:rPr>
                <w:lang w:val="id-ID"/>
              </w:rPr>
              <w:t>{{sum4}}</w:t>
            </w:r>
          </w:p>
        </w:tc>
      </w:tr>
      <w:tr w:rsidR="009C4DBD" w:rsidTr="009A090A">
        <w:tc>
          <w:tcPr>
            <w:tcW w:w="1888" w:type="dxa"/>
          </w:tcPr>
          <w:p w:rsidR="009C4DBD" w:rsidRDefault="00C36710" w:rsidP="009A090A">
            <w:r>
              <w:rPr>
                <w:lang w:val="id-ID"/>
              </w:rPr>
              <w:t>{{qty5}}</w:t>
            </w:r>
          </w:p>
        </w:tc>
        <w:tc>
          <w:tcPr>
            <w:tcW w:w="5667" w:type="dxa"/>
          </w:tcPr>
          <w:p w:rsidR="009C4DBD" w:rsidRPr="009C4DBD" w:rsidRDefault="00C36710" w:rsidP="009A090A">
            <w:r>
              <w:rPr>
                <w:lang w:val="id-ID"/>
              </w:rPr>
              <w:t>{{desc5}}</w:t>
            </w:r>
          </w:p>
        </w:tc>
        <w:tc>
          <w:tcPr>
            <w:tcW w:w="1530" w:type="dxa"/>
          </w:tcPr>
          <w:p w:rsidR="009C4DBD" w:rsidRDefault="00613975" w:rsidP="009A090A">
            <w:pPr>
              <w:jc w:val="right"/>
            </w:pPr>
            <w:r>
              <w:rPr>
                <w:lang w:val="id-ID"/>
              </w:rPr>
              <w:t>{{prc5}}</w:t>
            </w:r>
          </w:p>
        </w:tc>
        <w:tc>
          <w:tcPr>
            <w:tcW w:w="1705" w:type="dxa"/>
          </w:tcPr>
          <w:p w:rsidR="009C4DBD" w:rsidRDefault="00613975" w:rsidP="009A090A">
            <w:pPr>
              <w:jc w:val="right"/>
            </w:pPr>
            <w:r>
              <w:rPr>
                <w:lang w:val="id-ID"/>
              </w:rPr>
              <w:t>{{sum5}}</w:t>
            </w:r>
          </w:p>
        </w:tc>
      </w:tr>
      <w:tr w:rsidR="009C4DBD" w:rsidTr="009A090A">
        <w:tc>
          <w:tcPr>
            <w:tcW w:w="1888" w:type="dxa"/>
          </w:tcPr>
          <w:p w:rsidR="009C4DBD" w:rsidRDefault="00C36710" w:rsidP="009A090A">
            <w:r>
              <w:rPr>
                <w:lang w:val="id-ID"/>
              </w:rPr>
              <w:t>{{qty6}}</w:t>
            </w:r>
          </w:p>
        </w:tc>
        <w:tc>
          <w:tcPr>
            <w:tcW w:w="5667" w:type="dxa"/>
          </w:tcPr>
          <w:p w:rsidR="009C4DBD" w:rsidRPr="009C4DBD" w:rsidRDefault="00C36710" w:rsidP="009A090A">
            <w:r>
              <w:rPr>
                <w:lang w:val="id-ID"/>
              </w:rPr>
              <w:t>{{desc6}}</w:t>
            </w:r>
          </w:p>
        </w:tc>
        <w:tc>
          <w:tcPr>
            <w:tcW w:w="1530" w:type="dxa"/>
          </w:tcPr>
          <w:p w:rsidR="009C4DBD" w:rsidRDefault="00613975" w:rsidP="009A090A">
            <w:pPr>
              <w:jc w:val="right"/>
            </w:pPr>
            <w:r>
              <w:rPr>
                <w:lang w:val="id-ID"/>
              </w:rPr>
              <w:t>{{prc6}}</w:t>
            </w:r>
          </w:p>
        </w:tc>
        <w:tc>
          <w:tcPr>
            <w:tcW w:w="1705" w:type="dxa"/>
          </w:tcPr>
          <w:p w:rsidR="009C4DBD" w:rsidRDefault="00613975" w:rsidP="009A090A">
            <w:pPr>
              <w:jc w:val="right"/>
            </w:pPr>
            <w:r>
              <w:rPr>
                <w:lang w:val="id-ID"/>
              </w:rPr>
              <w:t>{{sum6}}</w:t>
            </w:r>
          </w:p>
        </w:tc>
      </w:tr>
      <w:tr w:rsidR="009C4DBD" w:rsidTr="009A090A">
        <w:tc>
          <w:tcPr>
            <w:tcW w:w="1888" w:type="dxa"/>
          </w:tcPr>
          <w:p w:rsidR="009C4DBD" w:rsidRDefault="00C36710" w:rsidP="009A090A">
            <w:r>
              <w:rPr>
                <w:lang w:val="id-ID"/>
              </w:rPr>
              <w:t>{{qty7}}</w:t>
            </w:r>
          </w:p>
        </w:tc>
        <w:tc>
          <w:tcPr>
            <w:tcW w:w="5667" w:type="dxa"/>
          </w:tcPr>
          <w:p w:rsidR="009C4DBD" w:rsidRPr="009C4DBD" w:rsidRDefault="00C36710" w:rsidP="009A090A">
            <w:r>
              <w:rPr>
                <w:lang w:val="id-ID"/>
              </w:rPr>
              <w:t>{{desc7}}</w:t>
            </w:r>
          </w:p>
        </w:tc>
        <w:tc>
          <w:tcPr>
            <w:tcW w:w="1530" w:type="dxa"/>
          </w:tcPr>
          <w:p w:rsidR="009C4DBD" w:rsidRDefault="00613975" w:rsidP="009A090A">
            <w:pPr>
              <w:jc w:val="right"/>
            </w:pPr>
            <w:r>
              <w:rPr>
                <w:lang w:val="id-ID"/>
              </w:rPr>
              <w:t>{{prc7}}</w:t>
            </w:r>
          </w:p>
        </w:tc>
        <w:tc>
          <w:tcPr>
            <w:tcW w:w="1705" w:type="dxa"/>
          </w:tcPr>
          <w:p w:rsidR="009C4DBD" w:rsidRDefault="00613975" w:rsidP="009A090A">
            <w:pPr>
              <w:jc w:val="right"/>
            </w:pPr>
            <w:r>
              <w:rPr>
                <w:lang w:val="id-ID"/>
              </w:rPr>
              <w:t>{{sum7}}</w:t>
            </w:r>
          </w:p>
        </w:tc>
      </w:tr>
      <w:tr w:rsidR="009C4DBD" w:rsidTr="009A090A">
        <w:tc>
          <w:tcPr>
            <w:tcW w:w="1888" w:type="dxa"/>
          </w:tcPr>
          <w:p w:rsidR="009C4DBD" w:rsidRDefault="00C36710" w:rsidP="009A090A">
            <w:r>
              <w:rPr>
                <w:lang w:val="id-ID"/>
              </w:rPr>
              <w:t>{{qty8}}</w:t>
            </w:r>
          </w:p>
        </w:tc>
        <w:tc>
          <w:tcPr>
            <w:tcW w:w="5667" w:type="dxa"/>
          </w:tcPr>
          <w:p w:rsidR="009C4DBD" w:rsidRPr="009C4DBD" w:rsidRDefault="00C36710" w:rsidP="009A090A">
            <w:r>
              <w:rPr>
                <w:lang w:val="id-ID"/>
              </w:rPr>
              <w:t>{{desc8}}</w:t>
            </w:r>
          </w:p>
        </w:tc>
        <w:tc>
          <w:tcPr>
            <w:tcW w:w="1530" w:type="dxa"/>
          </w:tcPr>
          <w:p w:rsidR="009C4DBD" w:rsidRDefault="00613975" w:rsidP="009A090A">
            <w:pPr>
              <w:jc w:val="right"/>
            </w:pPr>
            <w:r>
              <w:rPr>
                <w:lang w:val="id-ID"/>
              </w:rPr>
              <w:t>{{prc8}}</w:t>
            </w:r>
          </w:p>
        </w:tc>
        <w:tc>
          <w:tcPr>
            <w:tcW w:w="1705" w:type="dxa"/>
          </w:tcPr>
          <w:p w:rsidR="009C4DBD" w:rsidRDefault="00613975" w:rsidP="009A090A">
            <w:pPr>
              <w:jc w:val="right"/>
            </w:pPr>
            <w:r>
              <w:rPr>
                <w:lang w:val="id-ID"/>
              </w:rPr>
              <w:t>{{sum8}}</w:t>
            </w:r>
          </w:p>
        </w:tc>
      </w:tr>
      <w:tr w:rsidR="009C4DBD" w:rsidTr="009A090A">
        <w:tc>
          <w:tcPr>
            <w:tcW w:w="1888" w:type="dxa"/>
          </w:tcPr>
          <w:p w:rsidR="009C4DBD" w:rsidRDefault="00C36710" w:rsidP="009A090A">
            <w:r>
              <w:rPr>
                <w:lang w:val="id-ID"/>
              </w:rPr>
              <w:t>{{qty9}}</w:t>
            </w:r>
          </w:p>
        </w:tc>
        <w:tc>
          <w:tcPr>
            <w:tcW w:w="5667" w:type="dxa"/>
          </w:tcPr>
          <w:p w:rsidR="009C4DBD" w:rsidRPr="009C4DBD" w:rsidRDefault="00C36710" w:rsidP="009A090A">
            <w:r>
              <w:rPr>
                <w:lang w:val="id-ID"/>
              </w:rPr>
              <w:t>{{desc9}}</w:t>
            </w:r>
          </w:p>
        </w:tc>
        <w:tc>
          <w:tcPr>
            <w:tcW w:w="1530" w:type="dxa"/>
          </w:tcPr>
          <w:p w:rsidR="009C4DBD" w:rsidRDefault="00613975" w:rsidP="009A090A">
            <w:pPr>
              <w:jc w:val="right"/>
            </w:pPr>
            <w:r>
              <w:rPr>
                <w:lang w:val="id-ID"/>
              </w:rPr>
              <w:t>{{prc9}}</w:t>
            </w:r>
          </w:p>
        </w:tc>
        <w:tc>
          <w:tcPr>
            <w:tcW w:w="1705" w:type="dxa"/>
          </w:tcPr>
          <w:p w:rsidR="009C4DBD" w:rsidRDefault="00613975" w:rsidP="009A090A">
            <w:pPr>
              <w:jc w:val="right"/>
            </w:pPr>
            <w:r>
              <w:rPr>
                <w:lang w:val="id-ID"/>
              </w:rPr>
              <w:t>{{sum9}}</w:t>
            </w:r>
          </w:p>
        </w:tc>
      </w:tr>
      <w:tr w:rsidR="009C4DBD" w:rsidTr="009A090A">
        <w:tc>
          <w:tcPr>
            <w:tcW w:w="1888" w:type="dxa"/>
          </w:tcPr>
          <w:p w:rsidR="009C4DBD" w:rsidRDefault="00C36710" w:rsidP="009A090A">
            <w:r>
              <w:rPr>
                <w:lang w:val="id-ID"/>
              </w:rPr>
              <w:t>{{qty10}}</w:t>
            </w:r>
          </w:p>
        </w:tc>
        <w:tc>
          <w:tcPr>
            <w:tcW w:w="5667" w:type="dxa"/>
          </w:tcPr>
          <w:p w:rsidR="009C4DBD" w:rsidRPr="009C4DBD" w:rsidRDefault="00C36710" w:rsidP="009A090A">
            <w:r>
              <w:rPr>
                <w:lang w:val="id-ID"/>
              </w:rPr>
              <w:t>{{desc10}}</w:t>
            </w:r>
          </w:p>
        </w:tc>
        <w:tc>
          <w:tcPr>
            <w:tcW w:w="1530" w:type="dxa"/>
          </w:tcPr>
          <w:p w:rsidR="009C4DBD" w:rsidRDefault="00613975" w:rsidP="009A090A">
            <w:pPr>
              <w:jc w:val="right"/>
            </w:pPr>
            <w:r>
              <w:rPr>
                <w:lang w:val="id-ID"/>
              </w:rPr>
              <w:t>{{prc10}}</w:t>
            </w:r>
          </w:p>
        </w:tc>
        <w:tc>
          <w:tcPr>
            <w:tcW w:w="1705" w:type="dxa"/>
          </w:tcPr>
          <w:p w:rsidR="009C4DBD" w:rsidRDefault="00613975" w:rsidP="009A090A">
            <w:pPr>
              <w:jc w:val="right"/>
            </w:pPr>
            <w:r>
              <w:rPr>
                <w:lang w:val="id-ID"/>
              </w:rPr>
              <w:t>{{sum10}}</w:t>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rsidTr="009A090A">
        <w:trPr>
          <w:trHeight w:val="144"/>
        </w:trPr>
        <w:tc>
          <w:tcPr>
            <w:tcW w:w="3330" w:type="dxa"/>
            <w:tcBorders>
              <w:top w:val="nil"/>
              <w:left w:val="nil"/>
              <w:bottom w:val="nil"/>
            </w:tcBorders>
          </w:tcPr>
          <w:p w:rsidR="004F72C5" w:rsidRDefault="00315789" w:rsidP="008A78EB">
            <w:pPr>
              <w:pStyle w:val="Heading5"/>
            </w:pPr>
            <w:sdt>
              <w:sdtPr>
                <w:alias w:val="Subtotal:"/>
                <w:tag w:val="Subtotal:"/>
                <w:id w:val="1451439491"/>
                <w:placeholder>
                  <w:docPart w:val="928C1A987EBA46B7BC521E0B435C6789"/>
                </w:placeholder>
                <w:temporary/>
                <w:showingPlcHdr/>
                <w15:appearance w15:val="hidden"/>
              </w:sdtPr>
              <w:sdtEndPr/>
              <w:sdtContent>
                <w:r w:rsidR="004F72C5">
                  <w:t>SUBTOTAL</w:t>
                </w:r>
              </w:sdtContent>
            </w:sdt>
          </w:p>
        </w:tc>
        <w:tc>
          <w:tcPr>
            <w:tcW w:w="1711" w:type="dxa"/>
          </w:tcPr>
          <w:p w:rsidR="004F72C5" w:rsidRPr="002E3D51" w:rsidRDefault="00613975" w:rsidP="00613975">
            <w:pPr>
              <w:jc w:val="right"/>
            </w:pPr>
            <w:r>
              <w:rPr>
                <w:lang w:val="id-ID"/>
              </w:rPr>
              <w:t>{{total}}</w:t>
            </w:r>
          </w:p>
        </w:tc>
      </w:tr>
      <w:tr w:rsidR="004F72C5" w:rsidTr="009A090A">
        <w:trPr>
          <w:trHeight w:val="144"/>
        </w:trPr>
        <w:sdt>
          <w:sdtPr>
            <w:alias w:val="Sales tax:"/>
            <w:tag w:val="Sales tax:"/>
            <w:id w:val="750473132"/>
            <w:placeholder>
              <w:docPart w:val="B5E63C9A733F4B8882E62DBA320699DD"/>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SALES TAX</w:t>
                </w:r>
              </w:p>
            </w:tc>
          </w:sdtContent>
        </w:sdt>
        <w:tc>
          <w:tcPr>
            <w:tcW w:w="1711" w:type="dxa"/>
          </w:tcPr>
          <w:p w:rsidR="004F72C5" w:rsidRPr="002E3D51" w:rsidRDefault="00613975" w:rsidP="00613975">
            <w:pPr>
              <w:jc w:val="right"/>
            </w:pPr>
            <w:r>
              <w:rPr>
                <w:lang w:val="id-ID"/>
              </w:rPr>
              <w:t>{{tax}}</w:t>
            </w:r>
          </w:p>
        </w:tc>
      </w:tr>
      <w:tr w:rsidR="004F72C5" w:rsidTr="009A090A">
        <w:trPr>
          <w:trHeight w:val="144"/>
        </w:trPr>
        <w:sdt>
          <w:sdtPr>
            <w:alias w:val="Shipping and handling:"/>
            <w:tag w:val="Shipping and handling:"/>
            <w:id w:val="-508521174"/>
            <w:placeholder>
              <w:docPart w:val="3CBEE9B4306844C7B94B09051145CF8C"/>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SHIPPING &amp; HANDLING</w:t>
                </w:r>
              </w:p>
            </w:tc>
          </w:sdtContent>
        </w:sdt>
        <w:tc>
          <w:tcPr>
            <w:tcW w:w="1711" w:type="dxa"/>
          </w:tcPr>
          <w:p w:rsidR="004F72C5" w:rsidRPr="002E3D51" w:rsidRDefault="00613975" w:rsidP="00613975">
            <w:pPr>
              <w:jc w:val="right"/>
            </w:pPr>
            <w:r>
              <w:rPr>
                <w:lang w:val="id-ID"/>
              </w:rPr>
              <w:t>{{kirim}}</w:t>
            </w:r>
          </w:p>
        </w:tc>
      </w:tr>
      <w:tr w:rsidR="004F72C5" w:rsidTr="009A090A">
        <w:trPr>
          <w:trHeight w:val="144"/>
        </w:trPr>
        <w:sdt>
          <w:sdtPr>
            <w:alias w:val="Total due:"/>
            <w:tag w:val="Total due:"/>
            <w:id w:val="-1162542090"/>
            <w:placeholder>
              <w:docPart w:val="E00851162C874B2694D8CDEFAD76BBB0"/>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TOTAL DUE</w:t>
                </w:r>
              </w:p>
            </w:tc>
          </w:sdtContent>
        </w:sdt>
        <w:tc>
          <w:tcPr>
            <w:tcW w:w="1711" w:type="dxa"/>
          </w:tcPr>
          <w:p w:rsidR="004F72C5" w:rsidRPr="002E3D51" w:rsidRDefault="00613975" w:rsidP="00613975">
            <w:pPr>
              <w:jc w:val="right"/>
            </w:pPr>
            <w:r>
              <w:rPr>
                <w:lang w:val="id-ID"/>
              </w:rPr>
              <w:t>{{sum_total}}</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rsidR="00184E25" w:rsidRDefault="00315789" w:rsidP="00184E25">
            <w:sdt>
              <w:sdtPr>
                <w:alias w:val="Make all checks payable to:"/>
                <w:tag w:val="Make all checks payable to:"/>
                <w:id w:val="-1227909888"/>
                <w:placeholder>
                  <w:docPart w:val="00481D7792B14218AA4D2C615D5F83B1"/>
                </w:placeholder>
                <w:temporary/>
                <w:showingPlcHdr/>
                <w15:appearance w15:val="hidden"/>
              </w:sdtPr>
              <w:sdtEndPr/>
              <w:sdtContent>
                <w:r w:rsidR="00184E25">
                  <w:t>Make all checks payable to</w:t>
                </w:r>
              </w:sdtContent>
            </w:sdt>
            <w:r w:rsidR="00184E25">
              <w:t xml:space="preserve"> </w:t>
            </w:r>
            <w:sdt>
              <w:sdtPr>
                <w:alias w:val="Company name:"/>
                <w:tag w:val="Company name:"/>
                <w:id w:val="241333536"/>
                <w:placeholder>
                  <w:docPart w:val="D22F216A612A48AE809A439D9B405DC2"/>
                </w:placeholder>
                <w:dataBinding w:prefixMappings="xmlns:ns0='http://schemas.openxmlformats.org/officeDocument/2006/extended-properties'" w:xpath="/ns0:Properties[1]/ns0:Company[1]" w:storeItemID="{6668398D-A668-4E3E-A5EB-62B293D839F1}"/>
                <w15:appearance w15:val="hidden"/>
                <w:text/>
              </w:sdtPr>
              <w:sdtEndPr/>
              <w:sdtContent>
                <w:r w:rsidR="00C36710">
                  <w:rPr>
                    <w:lang w:val="id-ID"/>
                  </w:rPr>
                  <w:t>OTOWEB ADMINISTRASI</w:t>
                </w:r>
              </w:sdtContent>
            </w:sdt>
            <w:r w:rsidR="00184E25">
              <w:t>.</w:t>
            </w:r>
          </w:p>
          <w:p w:rsidR="00184E25" w:rsidRDefault="00315789" w:rsidP="004F72C5">
            <w:sdt>
              <w:sdtPr>
                <w:alias w:val="If you have any questions concerning this invoice, contact:"/>
                <w:tag w:val="If you have any questions concerning this invoice, contact:"/>
                <w:id w:val="1340276880"/>
                <w:placeholder>
                  <w:docPart w:val="3154F2169B2D4C5AB09BA55D6AB1B51B"/>
                </w:placeholder>
                <w:temporary/>
                <w:showingPlcHdr/>
                <w15:appearance w15:val="hidden"/>
              </w:sdtPr>
              <w:sdtEndPr/>
              <w:sdtContent>
                <w:r w:rsidR="00184E25" w:rsidRPr="009C4DBD">
                  <w:t>If you have any questions concerning this invoice,</w:t>
                </w:r>
              </w:sdtContent>
            </w:sdt>
            <w:r w:rsidR="00184E25" w:rsidRPr="009C4DBD">
              <w:t xml:space="preserve"> </w:t>
            </w:r>
            <w:sdt>
              <w:sdtPr>
                <w:alias w:val="Contact:"/>
                <w:tag w:val="Contact:"/>
                <w:id w:val="-1644964002"/>
                <w:placeholder>
                  <w:docPart w:val="19FBEB5BE0AE4C2FBD193D8B9ED28C5C"/>
                </w:placeholder>
                <w:temporary/>
                <w:showingPlcHdr/>
                <w15:appearance w15:val="hidden"/>
              </w:sdtPr>
              <w:sdtEndPr/>
              <w:sdtContent>
                <w:r w:rsidR="00184E25">
                  <w:t>contact:</w:t>
                </w:r>
              </w:sdtContent>
            </w:sdt>
            <w:r w:rsidR="00184E25">
              <w:t xml:space="preserve"> </w:t>
            </w:r>
            <w:sdt>
              <w:sdtPr>
                <w:alias w:val="Enter your name:"/>
                <w:tag w:val="Enter your name:"/>
                <w:id w:val="1714162358"/>
                <w:placeholder>
                  <w:docPart w:val="8D5E8831EC2D42FBACB4C81BBE56B438"/>
                </w:placeholder>
                <w:temporary/>
                <w:showingPlcHdr/>
                <w15:appearance w15:val="hidden"/>
              </w:sdtPr>
              <w:sdtEndPr/>
              <w:sdtContent>
                <w:r w:rsidR="00184E25">
                  <w:t>Your Name</w:t>
                </w:r>
              </w:sdtContent>
            </w:sdt>
            <w:r w:rsidR="00184E25">
              <w:t xml:space="preserve"> </w:t>
            </w:r>
            <w:sdt>
              <w:sdtPr>
                <w:alias w:val="Contact at:"/>
                <w:tag w:val="Contact at:"/>
                <w:id w:val="-972742786"/>
                <w:placeholder>
                  <w:docPart w:val="4D363CE3EF664A639E2A6FF3A930A95A"/>
                </w:placeholder>
                <w:temporary/>
                <w:showingPlcHdr/>
                <w15:appearance w15:val="hidden"/>
              </w:sdtPr>
              <w:sdtEndPr/>
              <w:sdtContent>
                <w:r w:rsidR="00184E25">
                  <w:t>at</w:t>
                </w:r>
              </w:sdtContent>
            </w:sdt>
            <w:r w:rsidR="00184E25">
              <w:t xml:space="preserve"> </w:t>
            </w:r>
            <w:sdt>
              <w:sdtPr>
                <w:alias w:val="Enter company phone:"/>
                <w:tag w:val="Enter company phone:"/>
                <w:id w:val="241333561"/>
                <w:placeholder>
                  <w:docPart w:val="25DB3F6BC40549D4A65B051AD14000A5"/>
                </w:placeholder>
                <w:dataBinding w:prefixMappings="xmlns:ns0='http://schemas.microsoft.com/office/2006/coverPageProps'" w:xpath="/ns0:CoverPageProperties[1]/ns0:CompanyPhone[1]" w:storeItemID="{55AF091B-3C7A-41E3-B477-F2FDAA23CFDA}"/>
                <w15:appearance w15:val="hidden"/>
                <w:text/>
              </w:sdtPr>
              <w:sdtEndPr/>
              <w:sdtContent>
                <w:r w:rsidR="00613975">
                  <w:rPr>
                    <w:lang w:val="id-ID"/>
                  </w:rPr>
                  <w:t>5301100</w:t>
                </w:r>
              </w:sdtContent>
            </w:sdt>
            <w:r w:rsidR="00184E25">
              <w:t xml:space="preserve"> </w:t>
            </w:r>
            <w:sdt>
              <w:sdtPr>
                <w:alias w:val="Or email:"/>
                <w:tag w:val="Or email:"/>
                <w:id w:val="1230884056"/>
                <w:placeholder>
                  <w:docPart w:val="36D188D4F86D4CE3A71209CB3F2514A3"/>
                </w:placeholder>
                <w:temporary/>
                <w:showingPlcHdr/>
                <w15:appearance w15:val="hidden"/>
              </w:sdtPr>
              <w:sdtEndPr/>
              <w:sdtContent>
                <w:r w:rsidR="00184E25">
                  <w:t>or</w:t>
                </w:r>
              </w:sdtContent>
            </w:sdt>
            <w:r w:rsidR="00184E25">
              <w:t xml:space="preserve"> </w:t>
            </w:r>
            <w:sdt>
              <w:sdtPr>
                <w:alias w:val="Enter company email:"/>
                <w:tag w:val="Enter company email:"/>
                <w:id w:val="241333573"/>
                <w:placeholder>
                  <w:docPart w:val="48B6309E022D4B0297DBF7F445236391"/>
                </w:placeholder>
                <w:showingPlcHdr/>
                <w:dataBinding w:prefixMappings="xmlns:ns0='http://schemas.microsoft.com/office/2006/coverPageProps'" w:xpath="/ns0:CoverPageProperties[1]/ns0:CompanyEmail[1]" w:storeItemID="{55AF091B-3C7A-41E3-B477-F2FDAA23CFDA}"/>
                <w15:appearance w15:val="hidden"/>
                <w:text w:multiLine="1"/>
              </w:sdtPr>
              <w:sdtEndPr/>
              <w:sdtContent>
                <w:r w:rsidR="00184E25">
                  <w:t>Email</w:t>
                </w:r>
              </w:sdtContent>
            </w:sdt>
            <w:r w:rsidR="00184E25">
              <w:t>.</w:t>
            </w:r>
          </w:p>
        </w:tc>
      </w:tr>
      <w:tr w:rsidR="00184E25" w:rsidRPr="005524FD" w:rsidTr="007A007B">
        <w:tc>
          <w:tcPr>
            <w:tcW w:w="10790" w:type="dxa"/>
          </w:tcPr>
          <w:p w:rsidR="00184E25" w:rsidRPr="005524FD" w:rsidRDefault="00315789" w:rsidP="005524FD">
            <w:pPr>
              <w:pStyle w:val="Heading4"/>
              <w:outlineLvl w:val="3"/>
            </w:pPr>
            <w:sdt>
              <w:sdtPr>
                <w:alias w:val="Thank your for your business:"/>
                <w:tag w:val="Thank your for your business:"/>
                <w:id w:val="1338572466"/>
                <w:placeholder>
                  <w:docPart w:val="5051E107B1FA4222A1DBAEB61309993C"/>
                </w:placeholder>
                <w:temporary/>
                <w:showingPlcHdr/>
                <w15:appearance w15:val="hidden"/>
              </w:sdtPr>
              <w:sdtEndPr/>
              <w:sdtContent>
                <w:r w:rsidR="00184E25" w:rsidRPr="005524FD">
                  <w:t>Thank you for your business!</w:t>
                </w:r>
              </w:sdtContent>
            </w:sdt>
          </w:p>
        </w:tc>
      </w:tr>
    </w:tbl>
    <w:p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789" w:rsidRDefault="00315789" w:rsidP="00602102">
      <w:r>
        <w:separator/>
      </w:r>
    </w:p>
  </w:endnote>
  <w:endnote w:type="continuationSeparator" w:id="0">
    <w:p w:rsidR="00315789" w:rsidRDefault="00315789"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789" w:rsidRDefault="00315789" w:rsidP="00602102">
      <w:r>
        <w:separator/>
      </w:r>
    </w:p>
  </w:footnote>
  <w:footnote w:type="continuationSeparator" w:id="0">
    <w:p w:rsidR="00315789" w:rsidRDefault="00315789" w:rsidP="006021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10"/>
    <w:rsid w:val="00044386"/>
    <w:rsid w:val="00074F96"/>
    <w:rsid w:val="000B17E1"/>
    <w:rsid w:val="000D0754"/>
    <w:rsid w:val="000F4DBE"/>
    <w:rsid w:val="00160348"/>
    <w:rsid w:val="00184E25"/>
    <w:rsid w:val="001B5363"/>
    <w:rsid w:val="001E0FD3"/>
    <w:rsid w:val="002E3D51"/>
    <w:rsid w:val="002F4BA1"/>
    <w:rsid w:val="0031549A"/>
    <w:rsid w:val="00315789"/>
    <w:rsid w:val="00362932"/>
    <w:rsid w:val="00381330"/>
    <w:rsid w:val="003A1A47"/>
    <w:rsid w:val="003C59AE"/>
    <w:rsid w:val="0042240B"/>
    <w:rsid w:val="0043168A"/>
    <w:rsid w:val="00464C82"/>
    <w:rsid w:val="004F72C5"/>
    <w:rsid w:val="005272A2"/>
    <w:rsid w:val="005524FD"/>
    <w:rsid w:val="005964BE"/>
    <w:rsid w:val="005A5308"/>
    <w:rsid w:val="005C5B97"/>
    <w:rsid w:val="00602102"/>
    <w:rsid w:val="00613975"/>
    <w:rsid w:val="00623975"/>
    <w:rsid w:val="006479CF"/>
    <w:rsid w:val="006B1498"/>
    <w:rsid w:val="006B4C5A"/>
    <w:rsid w:val="0070247A"/>
    <w:rsid w:val="007034AB"/>
    <w:rsid w:val="00710955"/>
    <w:rsid w:val="0078217D"/>
    <w:rsid w:val="007A007B"/>
    <w:rsid w:val="007C601A"/>
    <w:rsid w:val="00820B2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C0641D"/>
    <w:rsid w:val="00C36710"/>
    <w:rsid w:val="00CA46F2"/>
    <w:rsid w:val="00CD319D"/>
    <w:rsid w:val="00CD7C08"/>
    <w:rsid w:val="00D37145"/>
    <w:rsid w:val="00D456C2"/>
    <w:rsid w:val="00D60FC2"/>
    <w:rsid w:val="00DB6399"/>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1F3498"/>
  <w15:docId w15:val="{4694BF9B-5D44-4836-ADDB-14FBEF18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daus%20Salim\AppData\Roaming\Microsoft\Templates\Simple%20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61B98CF82E46EE84EB9BB7CDB47AA9"/>
        <w:category>
          <w:name w:val="General"/>
          <w:gallery w:val="placeholder"/>
        </w:category>
        <w:types>
          <w:type w:val="bbPlcHdr"/>
        </w:types>
        <w:behaviors>
          <w:behavior w:val="content"/>
        </w:behaviors>
        <w:guid w:val="{7ABAB60C-FD4A-41E1-A804-6BF311222292}"/>
      </w:docPartPr>
      <w:docPartBody>
        <w:p w:rsidR="00C93A73" w:rsidRDefault="00C05046">
          <w:pPr>
            <w:pStyle w:val="8061B98CF82E46EE84EB9BB7CDB47AA9"/>
          </w:pPr>
          <w:r w:rsidRPr="00F35B85">
            <w:t>Company Name</w:t>
          </w:r>
        </w:p>
      </w:docPartBody>
    </w:docPart>
    <w:docPart>
      <w:docPartPr>
        <w:name w:val="73D6BD4F1DDF4F598854DC3845B4F478"/>
        <w:category>
          <w:name w:val="General"/>
          <w:gallery w:val="placeholder"/>
        </w:category>
        <w:types>
          <w:type w:val="bbPlcHdr"/>
        </w:types>
        <w:behaviors>
          <w:behavior w:val="content"/>
        </w:behaviors>
        <w:guid w:val="{7F4963E6-C590-48E8-80E9-B19334FBF1DF}"/>
      </w:docPartPr>
      <w:docPartBody>
        <w:p w:rsidR="00C93A73" w:rsidRDefault="00C05046">
          <w:pPr>
            <w:pStyle w:val="73D6BD4F1DDF4F598854DC3845B4F478"/>
          </w:pPr>
          <w:r>
            <w:t>Company Address</w:t>
          </w:r>
        </w:p>
      </w:docPartBody>
    </w:docPart>
    <w:docPart>
      <w:docPartPr>
        <w:name w:val="899DDF6B2C2A490BA10A5BBA2239DF2B"/>
        <w:category>
          <w:name w:val="General"/>
          <w:gallery w:val="placeholder"/>
        </w:category>
        <w:types>
          <w:type w:val="bbPlcHdr"/>
        </w:types>
        <w:behaviors>
          <w:behavior w:val="content"/>
        </w:behaviors>
        <w:guid w:val="{4E32380C-F7D1-4B6C-B6DD-C15B1060FBA0}"/>
      </w:docPartPr>
      <w:docPartBody>
        <w:p w:rsidR="00C93A73" w:rsidRDefault="00C05046">
          <w:pPr>
            <w:pStyle w:val="899DDF6B2C2A490BA10A5BBA2239DF2B"/>
          </w:pPr>
          <w:r>
            <w:t>Phone</w:t>
          </w:r>
        </w:p>
      </w:docPartBody>
    </w:docPart>
    <w:docPart>
      <w:docPartPr>
        <w:name w:val="C1F9BD63B7614F76A4366A9C0C0A863F"/>
        <w:category>
          <w:name w:val="General"/>
          <w:gallery w:val="placeholder"/>
        </w:category>
        <w:types>
          <w:type w:val="bbPlcHdr"/>
        </w:types>
        <w:behaviors>
          <w:behavior w:val="content"/>
        </w:behaviors>
        <w:guid w:val="{EF949A57-56CA-4CD1-AD43-1ADA93E3688C}"/>
      </w:docPartPr>
      <w:docPartBody>
        <w:p w:rsidR="00C93A73" w:rsidRDefault="00C05046">
          <w:pPr>
            <w:pStyle w:val="C1F9BD63B7614F76A4366A9C0C0A863F"/>
          </w:pPr>
          <w:r>
            <w:t>Enter phone</w:t>
          </w:r>
        </w:p>
      </w:docPartBody>
    </w:docPart>
    <w:docPart>
      <w:docPartPr>
        <w:name w:val="06346F91159545EF9FD42420F6A9DF78"/>
        <w:category>
          <w:name w:val="General"/>
          <w:gallery w:val="placeholder"/>
        </w:category>
        <w:types>
          <w:type w:val="bbPlcHdr"/>
        </w:types>
        <w:behaviors>
          <w:behavior w:val="content"/>
        </w:behaviors>
        <w:guid w:val="{340FF019-108D-4DD2-96E0-F2F61C557C66}"/>
      </w:docPartPr>
      <w:docPartBody>
        <w:p w:rsidR="00C93A73" w:rsidRDefault="00C05046">
          <w:pPr>
            <w:pStyle w:val="06346F91159545EF9FD42420F6A9DF78"/>
          </w:pPr>
          <w:r w:rsidRPr="00F35B85">
            <w:t>INVOICE</w:t>
          </w:r>
        </w:p>
      </w:docPartBody>
    </w:docPart>
    <w:docPart>
      <w:docPartPr>
        <w:name w:val="1E46D3EEBA0F42CF87EC98D5B5EAB4A5"/>
        <w:category>
          <w:name w:val="General"/>
          <w:gallery w:val="placeholder"/>
        </w:category>
        <w:types>
          <w:type w:val="bbPlcHdr"/>
        </w:types>
        <w:behaviors>
          <w:behavior w:val="content"/>
        </w:behaviors>
        <w:guid w:val="{FD410295-B5A9-4318-8AEB-4D21EA4F6C95}"/>
      </w:docPartPr>
      <w:docPartBody>
        <w:p w:rsidR="00C93A73" w:rsidRDefault="00C05046">
          <w:pPr>
            <w:pStyle w:val="1E46D3EEBA0F42CF87EC98D5B5EAB4A5"/>
          </w:pPr>
          <w:r w:rsidRPr="00B1432F">
            <w:t>Invoice</w:t>
          </w:r>
        </w:p>
      </w:docPartBody>
    </w:docPart>
    <w:docPart>
      <w:docPartPr>
        <w:name w:val="70F4A813FD2C4FEBB2E6F11C653F5AE5"/>
        <w:category>
          <w:name w:val="General"/>
          <w:gallery w:val="placeholder"/>
        </w:category>
        <w:types>
          <w:type w:val="bbPlcHdr"/>
        </w:types>
        <w:behaviors>
          <w:behavior w:val="content"/>
        </w:behaviors>
        <w:guid w:val="{0DE7D28B-40D4-49C5-AEBF-6DF26615EE0B}"/>
      </w:docPartPr>
      <w:docPartBody>
        <w:p w:rsidR="00C93A73" w:rsidRDefault="00C05046">
          <w:pPr>
            <w:pStyle w:val="70F4A813FD2C4FEBB2E6F11C653F5AE5"/>
          </w:pPr>
          <w:r w:rsidRPr="00B1432F">
            <w:t>100</w:t>
          </w:r>
        </w:p>
      </w:docPartBody>
    </w:docPart>
    <w:docPart>
      <w:docPartPr>
        <w:name w:val="A5070FF0ADA84B268C2C405AC49B4AC6"/>
        <w:category>
          <w:name w:val="General"/>
          <w:gallery w:val="placeholder"/>
        </w:category>
        <w:types>
          <w:type w:val="bbPlcHdr"/>
        </w:types>
        <w:behaviors>
          <w:behavior w:val="content"/>
        </w:behaviors>
        <w:guid w:val="{32FF5332-3D75-43C7-A0A4-5C359A2687B9}"/>
      </w:docPartPr>
      <w:docPartBody>
        <w:p w:rsidR="00C93A73" w:rsidRDefault="00C05046">
          <w:pPr>
            <w:pStyle w:val="A5070FF0ADA84B268C2C405AC49B4AC6"/>
          </w:pPr>
          <w:r w:rsidRPr="00B1432F">
            <w:t>Date</w:t>
          </w:r>
        </w:p>
      </w:docPartBody>
    </w:docPart>
    <w:docPart>
      <w:docPartPr>
        <w:name w:val="60B0C334F3BE4B91B89239DBAF19F48D"/>
        <w:category>
          <w:name w:val="General"/>
          <w:gallery w:val="placeholder"/>
        </w:category>
        <w:types>
          <w:type w:val="bbPlcHdr"/>
        </w:types>
        <w:behaviors>
          <w:behavior w:val="content"/>
        </w:behaviors>
        <w:guid w:val="{3180ABFA-CC31-45A9-83DA-C04334CF6948}"/>
      </w:docPartPr>
      <w:docPartBody>
        <w:p w:rsidR="00C93A73" w:rsidRDefault="00C05046">
          <w:pPr>
            <w:pStyle w:val="60B0C334F3BE4B91B89239DBAF19F48D"/>
          </w:pPr>
          <w:r>
            <w:t>Ship To:</w:t>
          </w:r>
        </w:p>
      </w:docPartBody>
    </w:docPart>
    <w:docPart>
      <w:docPartPr>
        <w:name w:val="A08ECBDD39BD4D2FA320CBC7FB33E816"/>
        <w:category>
          <w:name w:val="General"/>
          <w:gallery w:val="placeholder"/>
        </w:category>
        <w:types>
          <w:type w:val="bbPlcHdr"/>
        </w:types>
        <w:behaviors>
          <w:behavior w:val="content"/>
        </w:behaviors>
        <w:guid w:val="{FD60F799-F1FF-4460-B3B2-76ADBF0B56DC}"/>
      </w:docPartPr>
      <w:docPartBody>
        <w:p w:rsidR="00C93A73" w:rsidRDefault="00C05046">
          <w:pPr>
            <w:pStyle w:val="A08ECBDD39BD4D2FA320CBC7FB33E816"/>
          </w:pPr>
          <w:r>
            <w:t>Comments or special instructions:</w:t>
          </w:r>
        </w:p>
      </w:docPartBody>
    </w:docPart>
    <w:docPart>
      <w:docPartPr>
        <w:name w:val="9133A4AE6CC74910A2340E5B28C29C20"/>
        <w:category>
          <w:name w:val="General"/>
          <w:gallery w:val="placeholder"/>
        </w:category>
        <w:types>
          <w:type w:val="bbPlcHdr"/>
        </w:types>
        <w:behaviors>
          <w:behavior w:val="content"/>
        </w:behaviors>
        <w:guid w:val="{9E3A8628-6C63-4AE1-8F33-77C2E3E836CC}"/>
      </w:docPartPr>
      <w:docPartBody>
        <w:p w:rsidR="00C93A73" w:rsidRDefault="00C05046">
          <w:pPr>
            <w:pStyle w:val="9133A4AE6CC74910A2340E5B28C29C20"/>
          </w:pPr>
          <w:r w:rsidRPr="00B15E47">
            <w:t>SALESPERSON</w:t>
          </w:r>
        </w:p>
      </w:docPartBody>
    </w:docPart>
    <w:docPart>
      <w:docPartPr>
        <w:name w:val="152DE74F5300426BA51CB6E81D15F485"/>
        <w:category>
          <w:name w:val="General"/>
          <w:gallery w:val="placeholder"/>
        </w:category>
        <w:types>
          <w:type w:val="bbPlcHdr"/>
        </w:types>
        <w:behaviors>
          <w:behavior w:val="content"/>
        </w:behaviors>
        <w:guid w:val="{C838C6CA-46F2-49E2-95D7-7E261E6DD2EA}"/>
      </w:docPartPr>
      <w:docPartBody>
        <w:p w:rsidR="00C93A73" w:rsidRDefault="00C05046">
          <w:pPr>
            <w:pStyle w:val="152DE74F5300426BA51CB6E81D15F485"/>
          </w:pPr>
          <w:r w:rsidRPr="00B15E47">
            <w:t>P.O. NUMBER</w:t>
          </w:r>
        </w:p>
      </w:docPartBody>
    </w:docPart>
    <w:docPart>
      <w:docPartPr>
        <w:name w:val="C58E66E16C634508BDB5FD29CC178E7F"/>
        <w:category>
          <w:name w:val="General"/>
          <w:gallery w:val="placeholder"/>
        </w:category>
        <w:types>
          <w:type w:val="bbPlcHdr"/>
        </w:types>
        <w:behaviors>
          <w:behavior w:val="content"/>
        </w:behaviors>
        <w:guid w:val="{1B960799-D23C-4993-9AA1-858C952B57A8}"/>
      </w:docPartPr>
      <w:docPartBody>
        <w:p w:rsidR="00C93A73" w:rsidRDefault="00C05046">
          <w:pPr>
            <w:pStyle w:val="C58E66E16C634508BDB5FD29CC178E7F"/>
          </w:pPr>
          <w:r w:rsidRPr="00B15E47">
            <w:t>REQUISITIONER</w:t>
          </w:r>
        </w:p>
      </w:docPartBody>
    </w:docPart>
    <w:docPart>
      <w:docPartPr>
        <w:name w:val="5D6F6435A92C4C2089859C9CA10DA028"/>
        <w:category>
          <w:name w:val="General"/>
          <w:gallery w:val="placeholder"/>
        </w:category>
        <w:types>
          <w:type w:val="bbPlcHdr"/>
        </w:types>
        <w:behaviors>
          <w:behavior w:val="content"/>
        </w:behaviors>
        <w:guid w:val="{85CC71DC-C008-47EC-AD2F-64C2332455B8}"/>
      </w:docPartPr>
      <w:docPartBody>
        <w:p w:rsidR="00C93A73" w:rsidRDefault="00C05046">
          <w:pPr>
            <w:pStyle w:val="5D6F6435A92C4C2089859C9CA10DA028"/>
          </w:pPr>
          <w:r w:rsidRPr="00B15E47">
            <w:t>SHIPPED VIA</w:t>
          </w:r>
        </w:p>
      </w:docPartBody>
    </w:docPart>
    <w:docPart>
      <w:docPartPr>
        <w:name w:val="3665F3D6937646C0BA284DE916F161D7"/>
        <w:category>
          <w:name w:val="General"/>
          <w:gallery w:val="placeholder"/>
        </w:category>
        <w:types>
          <w:type w:val="bbPlcHdr"/>
        </w:types>
        <w:behaviors>
          <w:behavior w:val="content"/>
        </w:behaviors>
        <w:guid w:val="{818B9C3D-FAF7-4466-A494-254166F9F27F}"/>
      </w:docPartPr>
      <w:docPartBody>
        <w:p w:rsidR="00C93A73" w:rsidRDefault="00C05046">
          <w:pPr>
            <w:pStyle w:val="3665F3D6937646C0BA284DE916F161D7"/>
          </w:pPr>
          <w:r w:rsidRPr="00B15E47">
            <w:t>F.O.B. POINT</w:t>
          </w:r>
        </w:p>
      </w:docPartBody>
    </w:docPart>
    <w:docPart>
      <w:docPartPr>
        <w:name w:val="F5965F19009C4342A222AD59A0E6F7C0"/>
        <w:category>
          <w:name w:val="General"/>
          <w:gallery w:val="placeholder"/>
        </w:category>
        <w:types>
          <w:type w:val="bbPlcHdr"/>
        </w:types>
        <w:behaviors>
          <w:behavior w:val="content"/>
        </w:behaviors>
        <w:guid w:val="{C664EBF6-F2EC-4264-BD60-70B67825676A}"/>
      </w:docPartPr>
      <w:docPartBody>
        <w:p w:rsidR="00C93A73" w:rsidRDefault="00C05046">
          <w:pPr>
            <w:pStyle w:val="F5965F19009C4342A222AD59A0E6F7C0"/>
          </w:pPr>
          <w:r w:rsidRPr="00B15E47">
            <w:t>TERMS</w:t>
          </w:r>
        </w:p>
      </w:docPartBody>
    </w:docPart>
    <w:docPart>
      <w:docPartPr>
        <w:name w:val="6A6A275D8F3D4B9EA4219A6918D0FD80"/>
        <w:category>
          <w:name w:val="General"/>
          <w:gallery w:val="placeholder"/>
        </w:category>
        <w:types>
          <w:type w:val="bbPlcHdr"/>
        </w:types>
        <w:behaviors>
          <w:behavior w:val="content"/>
        </w:behaviors>
        <w:guid w:val="{3DA0F5A5-BFEE-403B-96EA-606AFF6F7B0E}"/>
      </w:docPartPr>
      <w:docPartBody>
        <w:p w:rsidR="00C93A73" w:rsidRDefault="00C05046">
          <w:pPr>
            <w:pStyle w:val="6A6A275D8F3D4B9EA4219A6918D0FD80"/>
          </w:pPr>
          <w:r>
            <w:t>Due on receipt</w:t>
          </w:r>
        </w:p>
      </w:docPartBody>
    </w:docPart>
    <w:docPart>
      <w:docPartPr>
        <w:name w:val="054022D674384F5E976588D7D357303F"/>
        <w:category>
          <w:name w:val="General"/>
          <w:gallery w:val="placeholder"/>
        </w:category>
        <w:types>
          <w:type w:val="bbPlcHdr"/>
        </w:types>
        <w:behaviors>
          <w:behavior w:val="content"/>
        </w:behaviors>
        <w:guid w:val="{D7FD0430-4F87-4059-B484-947383CC5199}"/>
      </w:docPartPr>
      <w:docPartBody>
        <w:p w:rsidR="00C93A73" w:rsidRDefault="00C05046">
          <w:pPr>
            <w:pStyle w:val="054022D674384F5E976588D7D357303F"/>
          </w:pPr>
          <w:r>
            <w:t>QUANTITY</w:t>
          </w:r>
        </w:p>
      </w:docPartBody>
    </w:docPart>
    <w:docPart>
      <w:docPartPr>
        <w:name w:val="F6C91BC1C6FA41C9918684904F6EE116"/>
        <w:category>
          <w:name w:val="General"/>
          <w:gallery w:val="placeholder"/>
        </w:category>
        <w:types>
          <w:type w:val="bbPlcHdr"/>
        </w:types>
        <w:behaviors>
          <w:behavior w:val="content"/>
        </w:behaviors>
        <w:guid w:val="{F8B32AE2-172A-464C-8AF7-730EBC9CA7EE}"/>
      </w:docPartPr>
      <w:docPartBody>
        <w:p w:rsidR="00C93A73" w:rsidRDefault="00C05046">
          <w:pPr>
            <w:pStyle w:val="F6C91BC1C6FA41C9918684904F6EE116"/>
          </w:pPr>
          <w:r>
            <w:t>DESCRIPTION</w:t>
          </w:r>
        </w:p>
      </w:docPartBody>
    </w:docPart>
    <w:docPart>
      <w:docPartPr>
        <w:name w:val="0CEF1F8B4B404A24A0367F1DFC802DC3"/>
        <w:category>
          <w:name w:val="General"/>
          <w:gallery w:val="placeholder"/>
        </w:category>
        <w:types>
          <w:type w:val="bbPlcHdr"/>
        </w:types>
        <w:behaviors>
          <w:behavior w:val="content"/>
        </w:behaviors>
        <w:guid w:val="{52AE0EE2-E6DB-41CD-A1CF-00EC788D6A01}"/>
      </w:docPartPr>
      <w:docPartBody>
        <w:p w:rsidR="00C93A73" w:rsidRDefault="00C05046">
          <w:pPr>
            <w:pStyle w:val="0CEF1F8B4B404A24A0367F1DFC802DC3"/>
          </w:pPr>
          <w:r>
            <w:t>UNIT PRICE</w:t>
          </w:r>
        </w:p>
      </w:docPartBody>
    </w:docPart>
    <w:docPart>
      <w:docPartPr>
        <w:name w:val="C967B4DD053C488DBC1FC35915FE196A"/>
        <w:category>
          <w:name w:val="General"/>
          <w:gallery w:val="placeholder"/>
        </w:category>
        <w:types>
          <w:type w:val="bbPlcHdr"/>
        </w:types>
        <w:behaviors>
          <w:behavior w:val="content"/>
        </w:behaviors>
        <w:guid w:val="{CC88DAA6-E28C-48C8-B327-7CED4D75FEE1}"/>
      </w:docPartPr>
      <w:docPartBody>
        <w:p w:rsidR="00C93A73" w:rsidRDefault="00C05046">
          <w:pPr>
            <w:pStyle w:val="C967B4DD053C488DBC1FC35915FE196A"/>
          </w:pPr>
          <w:r>
            <w:t>TOTAL</w:t>
          </w:r>
        </w:p>
      </w:docPartBody>
    </w:docPart>
    <w:docPart>
      <w:docPartPr>
        <w:name w:val="928C1A987EBA46B7BC521E0B435C6789"/>
        <w:category>
          <w:name w:val="General"/>
          <w:gallery w:val="placeholder"/>
        </w:category>
        <w:types>
          <w:type w:val="bbPlcHdr"/>
        </w:types>
        <w:behaviors>
          <w:behavior w:val="content"/>
        </w:behaviors>
        <w:guid w:val="{7221AB6A-767D-489E-8475-6D2BED055176}"/>
      </w:docPartPr>
      <w:docPartBody>
        <w:p w:rsidR="00C93A73" w:rsidRDefault="00C05046">
          <w:pPr>
            <w:pStyle w:val="928C1A987EBA46B7BC521E0B435C6789"/>
          </w:pPr>
          <w:r>
            <w:t>SUBTOTAL</w:t>
          </w:r>
        </w:p>
      </w:docPartBody>
    </w:docPart>
    <w:docPart>
      <w:docPartPr>
        <w:name w:val="B5E63C9A733F4B8882E62DBA320699DD"/>
        <w:category>
          <w:name w:val="General"/>
          <w:gallery w:val="placeholder"/>
        </w:category>
        <w:types>
          <w:type w:val="bbPlcHdr"/>
        </w:types>
        <w:behaviors>
          <w:behavior w:val="content"/>
        </w:behaviors>
        <w:guid w:val="{1D1AD92C-0CA1-4BB6-8E49-589E5AAD1FEC}"/>
      </w:docPartPr>
      <w:docPartBody>
        <w:p w:rsidR="00C93A73" w:rsidRDefault="00C05046">
          <w:pPr>
            <w:pStyle w:val="B5E63C9A733F4B8882E62DBA320699DD"/>
          </w:pPr>
          <w:r>
            <w:t>SALES TAX</w:t>
          </w:r>
        </w:p>
      </w:docPartBody>
    </w:docPart>
    <w:docPart>
      <w:docPartPr>
        <w:name w:val="3CBEE9B4306844C7B94B09051145CF8C"/>
        <w:category>
          <w:name w:val="General"/>
          <w:gallery w:val="placeholder"/>
        </w:category>
        <w:types>
          <w:type w:val="bbPlcHdr"/>
        </w:types>
        <w:behaviors>
          <w:behavior w:val="content"/>
        </w:behaviors>
        <w:guid w:val="{AEA0DCA4-9B5B-454E-9DF9-58361B857AA9}"/>
      </w:docPartPr>
      <w:docPartBody>
        <w:p w:rsidR="00C93A73" w:rsidRDefault="00C05046">
          <w:pPr>
            <w:pStyle w:val="3CBEE9B4306844C7B94B09051145CF8C"/>
          </w:pPr>
          <w:r>
            <w:t>SHIPPING &amp; HANDLING</w:t>
          </w:r>
        </w:p>
      </w:docPartBody>
    </w:docPart>
    <w:docPart>
      <w:docPartPr>
        <w:name w:val="E00851162C874B2694D8CDEFAD76BBB0"/>
        <w:category>
          <w:name w:val="General"/>
          <w:gallery w:val="placeholder"/>
        </w:category>
        <w:types>
          <w:type w:val="bbPlcHdr"/>
        </w:types>
        <w:behaviors>
          <w:behavior w:val="content"/>
        </w:behaviors>
        <w:guid w:val="{7AD7E7E6-39FA-489A-AB47-F5E517A03C88}"/>
      </w:docPartPr>
      <w:docPartBody>
        <w:p w:rsidR="00C93A73" w:rsidRDefault="00C05046">
          <w:pPr>
            <w:pStyle w:val="E00851162C874B2694D8CDEFAD76BBB0"/>
          </w:pPr>
          <w:r>
            <w:t>TOTAL DUE</w:t>
          </w:r>
        </w:p>
      </w:docPartBody>
    </w:docPart>
    <w:docPart>
      <w:docPartPr>
        <w:name w:val="00481D7792B14218AA4D2C615D5F83B1"/>
        <w:category>
          <w:name w:val="General"/>
          <w:gallery w:val="placeholder"/>
        </w:category>
        <w:types>
          <w:type w:val="bbPlcHdr"/>
        </w:types>
        <w:behaviors>
          <w:behavior w:val="content"/>
        </w:behaviors>
        <w:guid w:val="{83F8CC1F-DA5F-40F6-BD3A-53B3A0D4ADCB}"/>
      </w:docPartPr>
      <w:docPartBody>
        <w:p w:rsidR="00C93A73" w:rsidRDefault="00C05046">
          <w:pPr>
            <w:pStyle w:val="00481D7792B14218AA4D2C615D5F83B1"/>
          </w:pPr>
          <w:r>
            <w:t>Make all checks payable to</w:t>
          </w:r>
        </w:p>
      </w:docPartBody>
    </w:docPart>
    <w:docPart>
      <w:docPartPr>
        <w:name w:val="D22F216A612A48AE809A439D9B405DC2"/>
        <w:category>
          <w:name w:val="General"/>
          <w:gallery w:val="placeholder"/>
        </w:category>
        <w:types>
          <w:type w:val="bbPlcHdr"/>
        </w:types>
        <w:behaviors>
          <w:behavior w:val="content"/>
        </w:behaviors>
        <w:guid w:val="{2FBDAC1B-7139-41E1-B90E-F51782F359D0}"/>
      </w:docPartPr>
      <w:docPartBody>
        <w:p w:rsidR="00C93A73" w:rsidRDefault="00C05046">
          <w:pPr>
            <w:pStyle w:val="D22F216A612A48AE809A439D9B405DC2"/>
          </w:pPr>
          <w:r>
            <w:t>Company Name</w:t>
          </w:r>
        </w:p>
      </w:docPartBody>
    </w:docPart>
    <w:docPart>
      <w:docPartPr>
        <w:name w:val="3154F2169B2D4C5AB09BA55D6AB1B51B"/>
        <w:category>
          <w:name w:val="General"/>
          <w:gallery w:val="placeholder"/>
        </w:category>
        <w:types>
          <w:type w:val="bbPlcHdr"/>
        </w:types>
        <w:behaviors>
          <w:behavior w:val="content"/>
        </w:behaviors>
        <w:guid w:val="{DDC1BEF5-45E6-4516-89CD-DC21F6EA520C}"/>
      </w:docPartPr>
      <w:docPartBody>
        <w:p w:rsidR="00C93A73" w:rsidRDefault="00C05046">
          <w:pPr>
            <w:pStyle w:val="3154F2169B2D4C5AB09BA55D6AB1B51B"/>
          </w:pPr>
          <w:r w:rsidRPr="009C4DBD">
            <w:t>If you have any questions concerning this invoice,</w:t>
          </w:r>
        </w:p>
      </w:docPartBody>
    </w:docPart>
    <w:docPart>
      <w:docPartPr>
        <w:name w:val="19FBEB5BE0AE4C2FBD193D8B9ED28C5C"/>
        <w:category>
          <w:name w:val="General"/>
          <w:gallery w:val="placeholder"/>
        </w:category>
        <w:types>
          <w:type w:val="bbPlcHdr"/>
        </w:types>
        <w:behaviors>
          <w:behavior w:val="content"/>
        </w:behaviors>
        <w:guid w:val="{A2DB6DE8-CAA6-4A39-92F7-215D86C271A7}"/>
      </w:docPartPr>
      <w:docPartBody>
        <w:p w:rsidR="00C93A73" w:rsidRDefault="00C05046">
          <w:pPr>
            <w:pStyle w:val="19FBEB5BE0AE4C2FBD193D8B9ED28C5C"/>
          </w:pPr>
          <w:r>
            <w:t>contact:</w:t>
          </w:r>
        </w:p>
      </w:docPartBody>
    </w:docPart>
    <w:docPart>
      <w:docPartPr>
        <w:name w:val="8D5E8831EC2D42FBACB4C81BBE56B438"/>
        <w:category>
          <w:name w:val="General"/>
          <w:gallery w:val="placeholder"/>
        </w:category>
        <w:types>
          <w:type w:val="bbPlcHdr"/>
        </w:types>
        <w:behaviors>
          <w:behavior w:val="content"/>
        </w:behaviors>
        <w:guid w:val="{85B58279-944C-4B43-B3AD-378FBC6C3C94}"/>
      </w:docPartPr>
      <w:docPartBody>
        <w:p w:rsidR="00C93A73" w:rsidRDefault="00C05046">
          <w:pPr>
            <w:pStyle w:val="8D5E8831EC2D42FBACB4C81BBE56B438"/>
          </w:pPr>
          <w:r>
            <w:t>Your Name</w:t>
          </w:r>
        </w:p>
      </w:docPartBody>
    </w:docPart>
    <w:docPart>
      <w:docPartPr>
        <w:name w:val="4D363CE3EF664A639E2A6FF3A930A95A"/>
        <w:category>
          <w:name w:val="General"/>
          <w:gallery w:val="placeholder"/>
        </w:category>
        <w:types>
          <w:type w:val="bbPlcHdr"/>
        </w:types>
        <w:behaviors>
          <w:behavior w:val="content"/>
        </w:behaviors>
        <w:guid w:val="{5152559A-3802-4AEB-991D-FC59A74A563E}"/>
      </w:docPartPr>
      <w:docPartBody>
        <w:p w:rsidR="00C93A73" w:rsidRDefault="00C05046">
          <w:pPr>
            <w:pStyle w:val="4D363CE3EF664A639E2A6FF3A930A95A"/>
          </w:pPr>
          <w:r>
            <w:t>at</w:t>
          </w:r>
        </w:p>
      </w:docPartBody>
    </w:docPart>
    <w:docPart>
      <w:docPartPr>
        <w:name w:val="25DB3F6BC40549D4A65B051AD14000A5"/>
        <w:category>
          <w:name w:val="General"/>
          <w:gallery w:val="placeholder"/>
        </w:category>
        <w:types>
          <w:type w:val="bbPlcHdr"/>
        </w:types>
        <w:behaviors>
          <w:behavior w:val="content"/>
        </w:behaviors>
        <w:guid w:val="{3BFAAC89-D3B7-4340-944D-EF8579D67BD0}"/>
      </w:docPartPr>
      <w:docPartBody>
        <w:p w:rsidR="00C93A73" w:rsidRDefault="00C05046">
          <w:pPr>
            <w:pStyle w:val="25DB3F6BC40549D4A65B051AD14000A5"/>
          </w:pPr>
          <w:r>
            <w:t>Phone</w:t>
          </w:r>
        </w:p>
      </w:docPartBody>
    </w:docPart>
    <w:docPart>
      <w:docPartPr>
        <w:name w:val="36D188D4F86D4CE3A71209CB3F2514A3"/>
        <w:category>
          <w:name w:val="General"/>
          <w:gallery w:val="placeholder"/>
        </w:category>
        <w:types>
          <w:type w:val="bbPlcHdr"/>
        </w:types>
        <w:behaviors>
          <w:behavior w:val="content"/>
        </w:behaviors>
        <w:guid w:val="{1E072E63-B137-4852-BF2F-18540607E8DF}"/>
      </w:docPartPr>
      <w:docPartBody>
        <w:p w:rsidR="00C93A73" w:rsidRDefault="00C05046">
          <w:pPr>
            <w:pStyle w:val="36D188D4F86D4CE3A71209CB3F2514A3"/>
          </w:pPr>
          <w:r>
            <w:t>or</w:t>
          </w:r>
        </w:p>
      </w:docPartBody>
    </w:docPart>
    <w:docPart>
      <w:docPartPr>
        <w:name w:val="48B6309E022D4B0297DBF7F445236391"/>
        <w:category>
          <w:name w:val="General"/>
          <w:gallery w:val="placeholder"/>
        </w:category>
        <w:types>
          <w:type w:val="bbPlcHdr"/>
        </w:types>
        <w:behaviors>
          <w:behavior w:val="content"/>
        </w:behaviors>
        <w:guid w:val="{4DF35471-2BCE-43AE-90C4-3276A49BA6BA}"/>
      </w:docPartPr>
      <w:docPartBody>
        <w:p w:rsidR="00C93A73" w:rsidRDefault="00C05046">
          <w:pPr>
            <w:pStyle w:val="48B6309E022D4B0297DBF7F445236391"/>
          </w:pPr>
          <w:r>
            <w:t>Email</w:t>
          </w:r>
        </w:p>
      </w:docPartBody>
    </w:docPart>
    <w:docPart>
      <w:docPartPr>
        <w:name w:val="5051E107B1FA4222A1DBAEB61309993C"/>
        <w:category>
          <w:name w:val="General"/>
          <w:gallery w:val="placeholder"/>
        </w:category>
        <w:types>
          <w:type w:val="bbPlcHdr"/>
        </w:types>
        <w:behaviors>
          <w:behavior w:val="content"/>
        </w:behaviors>
        <w:guid w:val="{B006E1AD-9958-471D-B399-5A4E21DF6B70}"/>
      </w:docPartPr>
      <w:docPartBody>
        <w:p w:rsidR="00C93A73" w:rsidRDefault="00C05046">
          <w:pPr>
            <w:pStyle w:val="5051E107B1FA4222A1DBAEB61309993C"/>
          </w:pPr>
          <w:r w:rsidRPr="005524FD">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46"/>
    <w:rsid w:val="0003174C"/>
    <w:rsid w:val="00C05046"/>
    <w:rsid w:val="00C93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1B98CF82E46EE84EB9BB7CDB47AA9">
    <w:name w:val="8061B98CF82E46EE84EB9BB7CDB47AA9"/>
  </w:style>
  <w:style w:type="paragraph" w:customStyle="1" w:styleId="A2DED292CCAD45CCB273813EC9512F35">
    <w:name w:val="A2DED292CCAD45CCB273813EC9512F35"/>
  </w:style>
  <w:style w:type="paragraph" w:customStyle="1" w:styleId="73D6BD4F1DDF4F598854DC3845B4F478">
    <w:name w:val="73D6BD4F1DDF4F598854DC3845B4F478"/>
  </w:style>
  <w:style w:type="paragraph" w:customStyle="1" w:styleId="899DDF6B2C2A490BA10A5BBA2239DF2B">
    <w:name w:val="899DDF6B2C2A490BA10A5BBA2239DF2B"/>
  </w:style>
  <w:style w:type="paragraph" w:customStyle="1" w:styleId="C1F9BD63B7614F76A4366A9C0C0A863F">
    <w:name w:val="C1F9BD63B7614F76A4366A9C0C0A863F"/>
  </w:style>
  <w:style w:type="paragraph" w:customStyle="1" w:styleId="C313ABE50BF54DA49FEBD8B93D46FEE6">
    <w:name w:val="C313ABE50BF54DA49FEBD8B93D46FEE6"/>
  </w:style>
  <w:style w:type="paragraph" w:customStyle="1" w:styleId="5748987A2D90425E87B359B7A23F6D6B">
    <w:name w:val="5748987A2D90425E87B359B7A23F6D6B"/>
  </w:style>
  <w:style w:type="paragraph" w:customStyle="1" w:styleId="06346F91159545EF9FD42420F6A9DF78">
    <w:name w:val="06346F91159545EF9FD42420F6A9DF78"/>
  </w:style>
  <w:style w:type="paragraph" w:customStyle="1" w:styleId="1E46D3EEBA0F42CF87EC98D5B5EAB4A5">
    <w:name w:val="1E46D3EEBA0F42CF87EC98D5B5EAB4A5"/>
  </w:style>
  <w:style w:type="paragraph" w:customStyle="1" w:styleId="70F4A813FD2C4FEBB2E6F11C653F5AE5">
    <w:name w:val="70F4A813FD2C4FEBB2E6F11C653F5AE5"/>
  </w:style>
  <w:style w:type="paragraph" w:customStyle="1" w:styleId="A5070FF0ADA84B268C2C405AC49B4AC6">
    <w:name w:val="A5070FF0ADA84B268C2C405AC49B4AC6"/>
  </w:style>
  <w:style w:type="paragraph" w:customStyle="1" w:styleId="BD042593BC534149B966893D023472C1">
    <w:name w:val="BD042593BC534149B966893D023472C1"/>
  </w:style>
  <w:style w:type="paragraph" w:customStyle="1" w:styleId="8F7B07E50D134D32988A54A8C9B7D6A1">
    <w:name w:val="8F7B07E50D134D32988A54A8C9B7D6A1"/>
  </w:style>
  <w:style w:type="paragraph" w:customStyle="1" w:styleId="DE440ADDFB2849EDA4C7EF5E2D159386">
    <w:name w:val="DE440ADDFB2849EDA4C7EF5E2D159386"/>
  </w:style>
  <w:style w:type="paragraph" w:customStyle="1" w:styleId="6442F44FDFE241C391709D41DA137B8C">
    <w:name w:val="6442F44FDFE241C391709D41DA137B8C"/>
  </w:style>
  <w:style w:type="paragraph" w:customStyle="1" w:styleId="60359A0C1DA3467E81E92FF5BF78F011">
    <w:name w:val="60359A0C1DA3467E81E92FF5BF78F011"/>
  </w:style>
  <w:style w:type="paragraph" w:customStyle="1" w:styleId="5B38B62F9E044ED5AA997F898CD9C6E5">
    <w:name w:val="5B38B62F9E044ED5AA997F898CD9C6E5"/>
  </w:style>
  <w:style w:type="paragraph" w:customStyle="1" w:styleId="3DAD9C1D86C74306B3E256A8EBB4156C">
    <w:name w:val="3DAD9C1D86C74306B3E256A8EBB4156C"/>
  </w:style>
  <w:style w:type="paragraph" w:customStyle="1" w:styleId="60B0C334F3BE4B91B89239DBAF19F48D">
    <w:name w:val="60B0C334F3BE4B91B89239DBAF19F48D"/>
  </w:style>
  <w:style w:type="paragraph" w:customStyle="1" w:styleId="021A67D65067410493E9DAE9C4AD0B2C">
    <w:name w:val="021A67D65067410493E9DAE9C4AD0B2C"/>
  </w:style>
  <w:style w:type="paragraph" w:customStyle="1" w:styleId="CE58D89563A94633A0B94150D3D20260">
    <w:name w:val="CE58D89563A94633A0B94150D3D20260"/>
  </w:style>
  <w:style w:type="paragraph" w:customStyle="1" w:styleId="BB02AD7B42F149DBB281B16D547C30F0">
    <w:name w:val="BB02AD7B42F149DBB281B16D547C30F0"/>
  </w:style>
  <w:style w:type="paragraph" w:customStyle="1" w:styleId="30A39C75CFF84CECADD7797F4A61D42E">
    <w:name w:val="30A39C75CFF84CECADD7797F4A61D42E"/>
  </w:style>
  <w:style w:type="paragraph" w:customStyle="1" w:styleId="58F1257F4A704A5C878C718A2212022B">
    <w:name w:val="58F1257F4A704A5C878C718A2212022B"/>
  </w:style>
  <w:style w:type="paragraph" w:customStyle="1" w:styleId="A08ECBDD39BD4D2FA320CBC7FB33E816">
    <w:name w:val="A08ECBDD39BD4D2FA320CBC7FB33E816"/>
  </w:style>
  <w:style w:type="paragraph" w:customStyle="1" w:styleId="1C305D0620074832A7B6734B0A756B8B">
    <w:name w:val="1C305D0620074832A7B6734B0A756B8B"/>
  </w:style>
  <w:style w:type="paragraph" w:customStyle="1" w:styleId="9133A4AE6CC74910A2340E5B28C29C20">
    <w:name w:val="9133A4AE6CC74910A2340E5B28C29C20"/>
  </w:style>
  <w:style w:type="paragraph" w:customStyle="1" w:styleId="152DE74F5300426BA51CB6E81D15F485">
    <w:name w:val="152DE74F5300426BA51CB6E81D15F485"/>
  </w:style>
  <w:style w:type="paragraph" w:customStyle="1" w:styleId="C58E66E16C634508BDB5FD29CC178E7F">
    <w:name w:val="C58E66E16C634508BDB5FD29CC178E7F"/>
  </w:style>
  <w:style w:type="paragraph" w:customStyle="1" w:styleId="5D6F6435A92C4C2089859C9CA10DA028">
    <w:name w:val="5D6F6435A92C4C2089859C9CA10DA028"/>
  </w:style>
  <w:style w:type="paragraph" w:customStyle="1" w:styleId="3665F3D6937646C0BA284DE916F161D7">
    <w:name w:val="3665F3D6937646C0BA284DE916F161D7"/>
  </w:style>
  <w:style w:type="paragraph" w:customStyle="1" w:styleId="F5965F19009C4342A222AD59A0E6F7C0">
    <w:name w:val="F5965F19009C4342A222AD59A0E6F7C0"/>
  </w:style>
  <w:style w:type="paragraph" w:customStyle="1" w:styleId="8DF458828AA84F90B1873639C34DC896">
    <w:name w:val="8DF458828AA84F90B1873639C34DC896"/>
  </w:style>
  <w:style w:type="paragraph" w:customStyle="1" w:styleId="3A88688BF1004619B8BD8A12983B9152">
    <w:name w:val="3A88688BF1004619B8BD8A12983B9152"/>
  </w:style>
  <w:style w:type="paragraph" w:customStyle="1" w:styleId="789F353F27F74F82A47EB070CAFD14E8">
    <w:name w:val="789F353F27F74F82A47EB070CAFD14E8"/>
  </w:style>
  <w:style w:type="paragraph" w:customStyle="1" w:styleId="BD7B0D6686594B7A9515038B52F575E4">
    <w:name w:val="BD7B0D6686594B7A9515038B52F575E4"/>
  </w:style>
  <w:style w:type="paragraph" w:customStyle="1" w:styleId="1231C77915C74AC4BCF492DA9BA0A2BD">
    <w:name w:val="1231C77915C74AC4BCF492DA9BA0A2BD"/>
  </w:style>
  <w:style w:type="paragraph" w:customStyle="1" w:styleId="6A6A275D8F3D4B9EA4219A6918D0FD80">
    <w:name w:val="6A6A275D8F3D4B9EA4219A6918D0FD80"/>
  </w:style>
  <w:style w:type="paragraph" w:customStyle="1" w:styleId="054022D674384F5E976588D7D357303F">
    <w:name w:val="054022D674384F5E976588D7D357303F"/>
  </w:style>
  <w:style w:type="paragraph" w:customStyle="1" w:styleId="F6C91BC1C6FA41C9918684904F6EE116">
    <w:name w:val="F6C91BC1C6FA41C9918684904F6EE116"/>
  </w:style>
  <w:style w:type="paragraph" w:customStyle="1" w:styleId="0CEF1F8B4B404A24A0367F1DFC802DC3">
    <w:name w:val="0CEF1F8B4B404A24A0367F1DFC802DC3"/>
  </w:style>
  <w:style w:type="paragraph" w:customStyle="1" w:styleId="C967B4DD053C488DBC1FC35915FE196A">
    <w:name w:val="C967B4DD053C488DBC1FC35915FE196A"/>
  </w:style>
  <w:style w:type="paragraph" w:customStyle="1" w:styleId="0F6AD5037BFF4E7A9458D874BC5C798B">
    <w:name w:val="0F6AD5037BFF4E7A9458D874BC5C798B"/>
  </w:style>
  <w:style w:type="paragraph" w:customStyle="1" w:styleId="C5C5FC5543EC4E44BD734D37D789EE83">
    <w:name w:val="C5C5FC5543EC4E44BD734D37D789EE83"/>
  </w:style>
  <w:style w:type="paragraph" w:customStyle="1" w:styleId="6D0FFF8E394141868EB40132418F37D9">
    <w:name w:val="6D0FFF8E394141868EB40132418F37D9"/>
  </w:style>
  <w:style w:type="paragraph" w:customStyle="1" w:styleId="6E88490510234B789439AEB7996852CD">
    <w:name w:val="6E88490510234B789439AEB7996852CD"/>
  </w:style>
  <w:style w:type="paragraph" w:customStyle="1" w:styleId="F1BE70E13DC649D682794D325C205DD5">
    <w:name w:val="F1BE70E13DC649D682794D325C205DD5"/>
  </w:style>
  <w:style w:type="paragraph" w:customStyle="1" w:styleId="74120C13B29948BC8C1067C70B39A2AB">
    <w:name w:val="74120C13B29948BC8C1067C70B39A2AB"/>
  </w:style>
  <w:style w:type="paragraph" w:customStyle="1" w:styleId="EF04C88704AF4A899B47C0D09C49A892">
    <w:name w:val="EF04C88704AF4A899B47C0D09C49A892"/>
  </w:style>
  <w:style w:type="paragraph" w:customStyle="1" w:styleId="8C356DCAC99144E9AC7113053BB55B09">
    <w:name w:val="8C356DCAC99144E9AC7113053BB55B09"/>
  </w:style>
  <w:style w:type="paragraph" w:customStyle="1" w:styleId="F585D8336B1C413788FE9000D6F00EEF">
    <w:name w:val="F585D8336B1C413788FE9000D6F00EEF"/>
  </w:style>
  <w:style w:type="paragraph" w:customStyle="1" w:styleId="0BFE5CABF40F4D13B78D9CA68A84EFEA">
    <w:name w:val="0BFE5CABF40F4D13B78D9CA68A84EFEA"/>
  </w:style>
  <w:style w:type="paragraph" w:customStyle="1" w:styleId="EFFC49FB84224EC39B5247AD5737871F">
    <w:name w:val="EFFC49FB84224EC39B5247AD5737871F"/>
  </w:style>
  <w:style w:type="paragraph" w:customStyle="1" w:styleId="868A4C6B36BE4B62A091B2999CB89E6A">
    <w:name w:val="868A4C6B36BE4B62A091B2999CB89E6A"/>
  </w:style>
  <w:style w:type="paragraph" w:customStyle="1" w:styleId="86540E4CA60341398E77DA7C484D0026">
    <w:name w:val="86540E4CA60341398E77DA7C484D0026"/>
  </w:style>
  <w:style w:type="paragraph" w:customStyle="1" w:styleId="C6ADB499487D4A84A650707A8F8EDAEF">
    <w:name w:val="C6ADB499487D4A84A650707A8F8EDAEF"/>
  </w:style>
  <w:style w:type="paragraph" w:customStyle="1" w:styleId="B7CDEF4555CC43E0A7AE29A8FE0BB68F">
    <w:name w:val="B7CDEF4555CC43E0A7AE29A8FE0BB68F"/>
  </w:style>
  <w:style w:type="paragraph" w:customStyle="1" w:styleId="EE483592AF1E4FC8B823060BDD9F19B8">
    <w:name w:val="EE483592AF1E4FC8B823060BDD9F19B8"/>
  </w:style>
  <w:style w:type="paragraph" w:customStyle="1" w:styleId="CB1B589EBC5C40B7BBBCDA728D117B11">
    <w:name w:val="CB1B589EBC5C40B7BBBCDA728D117B11"/>
  </w:style>
  <w:style w:type="paragraph" w:customStyle="1" w:styleId="10506D0E89814D52944A7B499D514FF7">
    <w:name w:val="10506D0E89814D52944A7B499D514FF7"/>
  </w:style>
  <w:style w:type="paragraph" w:customStyle="1" w:styleId="F5DB628A76FC401881D391BA86E26FF8">
    <w:name w:val="F5DB628A76FC401881D391BA86E26FF8"/>
  </w:style>
  <w:style w:type="paragraph" w:customStyle="1" w:styleId="13A8B7D1F8D6460289D80E28E3DDE672">
    <w:name w:val="13A8B7D1F8D6460289D80E28E3DDE672"/>
  </w:style>
  <w:style w:type="paragraph" w:customStyle="1" w:styleId="4A49514A06D24F1E8753E8544B89FF83">
    <w:name w:val="4A49514A06D24F1E8753E8544B89FF83"/>
  </w:style>
  <w:style w:type="paragraph" w:customStyle="1" w:styleId="2F83AB6F6618485D93144EBEE46B8980">
    <w:name w:val="2F83AB6F6618485D93144EBEE46B8980"/>
  </w:style>
  <w:style w:type="paragraph" w:customStyle="1" w:styleId="108E65B338C340AF9106342B7D12D18A">
    <w:name w:val="108E65B338C340AF9106342B7D12D18A"/>
  </w:style>
  <w:style w:type="paragraph" w:customStyle="1" w:styleId="C5AB135273844C889E94A3D8824477C8">
    <w:name w:val="C5AB135273844C889E94A3D8824477C8"/>
  </w:style>
  <w:style w:type="paragraph" w:customStyle="1" w:styleId="06BFEAA3557645C289F27E295D19FBFF">
    <w:name w:val="06BFEAA3557645C289F27E295D19FBFF"/>
  </w:style>
  <w:style w:type="paragraph" w:customStyle="1" w:styleId="F2186217FD9940AAA601C7463297DDF9">
    <w:name w:val="F2186217FD9940AAA601C7463297DDF9"/>
  </w:style>
  <w:style w:type="paragraph" w:customStyle="1" w:styleId="CB3372AD7FB042AFBB5AF70B42C5E901">
    <w:name w:val="CB3372AD7FB042AFBB5AF70B42C5E901"/>
  </w:style>
  <w:style w:type="paragraph" w:customStyle="1" w:styleId="B57E35307A854B35A3EBC3EC5336ADAC">
    <w:name w:val="B57E35307A854B35A3EBC3EC5336ADAC"/>
  </w:style>
  <w:style w:type="paragraph" w:customStyle="1" w:styleId="2712841FE0914220913D472DA3930CC7">
    <w:name w:val="2712841FE0914220913D472DA3930CC7"/>
  </w:style>
  <w:style w:type="paragraph" w:customStyle="1" w:styleId="85E3D7713AEC4A4480F4791147DF5D9E">
    <w:name w:val="85E3D7713AEC4A4480F4791147DF5D9E"/>
  </w:style>
  <w:style w:type="paragraph" w:customStyle="1" w:styleId="6D268F1D2D77469A8140091146DE9418">
    <w:name w:val="6D268F1D2D77469A8140091146DE9418"/>
  </w:style>
  <w:style w:type="paragraph" w:customStyle="1" w:styleId="58F08403E09C4C0D83CE13AC97E8AF0B">
    <w:name w:val="58F08403E09C4C0D83CE13AC97E8AF0B"/>
  </w:style>
  <w:style w:type="paragraph" w:customStyle="1" w:styleId="2D590B6402E04DA8B8CF75F54E3B1077">
    <w:name w:val="2D590B6402E04DA8B8CF75F54E3B1077"/>
  </w:style>
  <w:style w:type="paragraph" w:customStyle="1" w:styleId="51CC53B6A64E422E924E46CB2889287C">
    <w:name w:val="51CC53B6A64E422E924E46CB2889287C"/>
  </w:style>
  <w:style w:type="paragraph" w:customStyle="1" w:styleId="D06D09CC39F74B9390E4D444F22B3068">
    <w:name w:val="D06D09CC39F74B9390E4D444F22B3068"/>
  </w:style>
  <w:style w:type="paragraph" w:customStyle="1" w:styleId="3C9DD3FEFD244A01865EB5ECEFBAB9DB">
    <w:name w:val="3C9DD3FEFD244A01865EB5ECEFBAB9DB"/>
  </w:style>
  <w:style w:type="paragraph" w:customStyle="1" w:styleId="A2DD0043DDE6458880756786EBF47DFF">
    <w:name w:val="A2DD0043DDE6458880756786EBF47DFF"/>
  </w:style>
  <w:style w:type="paragraph" w:customStyle="1" w:styleId="7D395186B19C4882B49CFD91DAC1762D">
    <w:name w:val="7D395186B19C4882B49CFD91DAC1762D"/>
  </w:style>
  <w:style w:type="paragraph" w:customStyle="1" w:styleId="80DC76A83EF5437B9701C530B4FBC9BD">
    <w:name w:val="80DC76A83EF5437B9701C530B4FBC9BD"/>
  </w:style>
  <w:style w:type="paragraph" w:customStyle="1" w:styleId="171A2947999745BC85639D4C07CB0B18">
    <w:name w:val="171A2947999745BC85639D4C07CB0B18"/>
  </w:style>
  <w:style w:type="paragraph" w:customStyle="1" w:styleId="928C1A987EBA46B7BC521E0B435C6789">
    <w:name w:val="928C1A987EBA46B7BC521E0B435C6789"/>
  </w:style>
  <w:style w:type="paragraph" w:customStyle="1" w:styleId="C220CFD724974C77A406A76AA0CE621D">
    <w:name w:val="C220CFD724974C77A406A76AA0CE621D"/>
  </w:style>
  <w:style w:type="paragraph" w:customStyle="1" w:styleId="B5E63C9A733F4B8882E62DBA320699DD">
    <w:name w:val="B5E63C9A733F4B8882E62DBA320699DD"/>
  </w:style>
  <w:style w:type="paragraph" w:customStyle="1" w:styleId="C2E91516B39243788FCB5A4110259962">
    <w:name w:val="C2E91516B39243788FCB5A4110259962"/>
  </w:style>
  <w:style w:type="paragraph" w:customStyle="1" w:styleId="3CBEE9B4306844C7B94B09051145CF8C">
    <w:name w:val="3CBEE9B4306844C7B94B09051145CF8C"/>
  </w:style>
  <w:style w:type="paragraph" w:customStyle="1" w:styleId="F9EEF7A63F0448F19B7F8334CC024DF2">
    <w:name w:val="F9EEF7A63F0448F19B7F8334CC024DF2"/>
  </w:style>
  <w:style w:type="paragraph" w:customStyle="1" w:styleId="E00851162C874B2694D8CDEFAD76BBB0">
    <w:name w:val="E00851162C874B2694D8CDEFAD76BBB0"/>
  </w:style>
  <w:style w:type="paragraph" w:customStyle="1" w:styleId="F531B7053E7B4373A3A249A64B37AC65">
    <w:name w:val="F531B7053E7B4373A3A249A64B37AC65"/>
  </w:style>
  <w:style w:type="paragraph" w:customStyle="1" w:styleId="00481D7792B14218AA4D2C615D5F83B1">
    <w:name w:val="00481D7792B14218AA4D2C615D5F83B1"/>
  </w:style>
  <w:style w:type="paragraph" w:customStyle="1" w:styleId="D22F216A612A48AE809A439D9B405DC2">
    <w:name w:val="D22F216A612A48AE809A439D9B405DC2"/>
  </w:style>
  <w:style w:type="paragraph" w:customStyle="1" w:styleId="3154F2169B2D4C5AB09BA55D6AB1B51B">
    <w:name w:val="3154F2169B2D4C5AB09BA55D6AB1B51B"/>
  </w:style>
  <w:style w:type="paragraph" w:customStyle="1" w:styleId="19FBEB5BE0AE4C2FBD193D8B9ED28C5C">
    <w:name w:val="19FBEB5BE0AE4C2FBD193D8B9ED28C5C"/>
  </w:style>
  <w:style w:type="paragraph" w:customStyle="1" w:styleId="8D5E8831EC2D42FBACB4C81BBE56B438">
    <w:name w:val="8D5E8831EC2D42FBACB4C81BBE56B438"/>
  </w:style>
  <w:style w:type="paragraph" w:customStyle="1" w:styleId="4D363CE3EF664A639E2A6FF3A930A95A">
    <w:name w:val="4D363CE3EF664A639E2A6FF3A930A95A"/>
  </w:style>
  <w:style w:type="paragraph" w:customStyle="1" w:styleId="25DB3F6BC40549D4A65B051AD14000A5">
    <w:name w:val="25DB3F6BC40549D4A65B051AD14000A5"/>
  </w:style>
  <w:style w:type="paragraph" w:customStyle="1" w:styleId="36D188D4F86D4CE3A71209CB3F2514A3">
    <w:name w:val="36D188D4F86D4CE3A71209CB3F2514A3"/>
  </w:style>
  <w:style w:type="paragraph" w:customStyle="1" w:styleId="48B6309E022D4B0297DBF7F445236391">
    <w:name w:val="48B6309E022D4B0297DBF7F445236391"/>
  </w:style>
  <w:style w:type="paragraph" w:customStyle="1" w:styleId="5051E107B1FA4222A1DBAEB61309993C">
    <w:name w:val="5051E107B1FA4222A1DBAEB613099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Surabaya</CompanyAddress>
  <CompanyPhone>5301100</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Simple sales invoice</Template>
  <TotalTime>19</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OTOWEB ADMINISTRASI</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Firdaus Salim</dc:creator>
  <cp:keywords/>
  <cp:lastModifiedBy>Firdaus Salim</cp:lastModifiedBy>
  <cp:revision>2</cp:revision>
  <cp:lastPrinted>2006-08-01T17:47:00Z</cp:lastPrinted>
  <dcterms:created xsi:type="dcterms:W3CDTF">2021-04-02T08:17:00Z</dcterms:created>
  <dcterms:modified xsi:type="dcterms:W3CDTF">2021-04-03T11:17:00Z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