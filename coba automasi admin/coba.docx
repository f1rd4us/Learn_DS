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rsidTr="00A253A9">
        <w:tc>
          <w:tcPr>
            <w:tcW w:w="5412" w:type="dxa"/>
            <w:tcMar>
              <w:left w:w="115" w:type="dxa"/>
              <w:right w:w="115" w:type="dxa"/>
            </w:tcMar>
          </w:tcPr>
          <w:sdt>
            <w:sdtPr>
              <w:alias w:val="Enter company name:"/>
              <w:tag w:val="Enter company name:"/>
              <w:id w:val="241333376"/>
              <w:placeholder>
                <w:docPart w:val="8061B98CF82E46EE84EB9BB7CDB47AA9"/>
              </w:placeholder>
              <w:dataBinding w:prefixMappings="xmlns:ns0='http://schemas.openxmlformats.org/officeDocument/2006/extended-properties'" w:xpath="/ns0:Properties[1]/ns0:Company[1]" w:storeItemID="{6668398D-A668-4E3E-A5EB-62B293D839F1}"/>
              <w15:appearance w15:val="hidden"/>
              <w:text w:multiLine="1"/>
            </w:sdtPr>
            <w:sdtEndPr/>
            <w:sdtContent>
              <w:p w:rsidR="000B17E1" w:rsidRPr="00F35B85" w:rsidRDefault="00C36710" w:rsidP="00F35B85">
                <w:pPr>
                  <w:pStyle w:val="Heading1"/>
                </w:pPr>
                <w:r>
                  <w:rPr>
                    <w:lang w:val="id-ID"/>
                  </w:rPr>
                  <w:t>OTOWEB ADMINISTRASI</w:t>
                </w:r>
              </w:p>
            </w:sdtContent>
          </w:sdt>
          <w:p w:rsidR="000B17E1" w:rsidRDefault="00C36710">
            <w:pPr>
              <w:pStyle w:val="Slogan"/>
            </w:pPr>
            <w:r>
              <w:rPr>
                <w:lang w:val="id-ID"/>
              </w:rPr>
              <w:t>Kepuasan anda adalah priotitas kami</w:t>
            </w:r>
          </w:p>
          <w:sdt>
            <w:sdtPr>
              <w:alias w:val="Enter company address:"/>
              <w:tag w:val="Enter company address:"/>
              <w:id w:val="241333393"/>
              <w:placeholder>
                <w:docPart w:val="73D6BD4F1DDF4F598854DC3845B4F478"/>
              </w:placeholder>
              <w:dataBinding w:prefixMappings="xmlns:ns0='http://schemas.microsoft.com/office/2006/coverPageProps'" w:xpath="/ns0:CoverPageProperties[1]/ns0:CompanyAddress[1]" w:storeItemID="{55AF091B-3C7A-41E3-B477-F2FDAA23CFDA}"/>
              <w15:appearance w15:val="hidden"/>
              <w:text w:multiLine="1"/>
            </w:sdtPr>
            <w:sdtEndPr/>
            <w:sdtContent>
              <w:p w:rsidR="000B17E1" w:rsidRDefault="00C36710" w:rsidP="00F8619B">
                <w:r>
                  <w:rPr>
                    <w:lang w:val="id-ID"/>
                  </w:rPr>
                  <w:t>Surabaya</w:t>
                </w:r>
              </w:p>
            </w:sdtContent>
          </w:sdt>
          <w:p w:rsidR="000B17E1" w:rsidRDefault="00315789" w:rsidP="00613975">
            <w:sdt>
              <w:sdtPr>
                <w:alias w:val="Phone:"/>
                <w:tag w:val="Phone:"/>
                <w:id w:val="-1328971750"/>
                <w:placeholder>
                  <w:docPart w:val="899DDF6B2C2A490BA10A5BBA2239DF2B"/>
                </w:placeholder>
                <w:temporary/>
                <w:showingPlcHdr/>
                <w15:appearance w15:val="hidden"/>
              </w:sdtPr>
              <w:sdtEndPr/>
              <w:sdtContent>
                <w:r w:rsidR="00F75FAE">
                  <w:t>Phone</w:t>
                </w:r>
              </w:sdtContent>
            </w:sdt>
            <w:r w:rsidR="00A253A9">
              <w:t>:</w:t>
            </w:r>
            <w:r w:rsidR="006B4C5A">
              <w:t xml:space="preserve"> </w:t>
            </w:r>
            <w:sdt>
              <w:sdtPr>
                <w:alias w:val="Enter company phone:"/>
                <w:tag w:val="Enter company phone:"/>
                <w:id w:val="241333419"/>
                <w:placeholder>
                  <w:docPart w:val="C1F9BD63B7614F76A4366A9C0C0A863F"/>
                </w:placeholder>
                <w:dataBinding w:prefixMappings="xmlns:ns0='http://schemas.microsoft.com/office/2006/coverPageProps'" w:xpath="/ns0:CoverPageProperties[1]/ns0:CompanyPhone[1]" w:storeItemID="{55AF091B-3C7A-41E3-B477-F2FDAA23CFDA}"/>
                <w15:appearance w15:val="hidden"/>
                <w:text w:multiLine="1"/>
              </w:sdtPr>
              <w:sdtEndPr/>
              <w:sdtContent>
                <w:r w:rsidR="00613975">
                  <w:rPr>
                    <w:lang w:val="id-ID"/>
                  </w:rPr>
                  <w:t>5301100</w:t>
                </w:r>
              </w:sdtContent>
            </w:sdt>
          </w:p>
        </w:tc>
        <w:tc>
          <w:tcPr>
            <w:tcW w:w="5388" w:type="dxa"/>
            <w:tcMar>
              <w:left w:w="0" w:type="dxa"/>
              <w:right w:w="0" w:type="dxa"/>
            </w:tcMar>
          </w:tcPr>
          <w:p w:rsidR="003A1A47" w:rsidRPr="00F35B85" w:rsidRDefault="00315789" w:rsidP="00F35B85">
            <w:pPr>
              <w:pStyle w:val="Title"/>
            </w:pPr>
            <w:sdt>
              <w:sdtPr>
                <w:alias w:val="Enter invoice title:"/>
                <w:tag w:val="Enter invoice title:"/>
                <w:id w:val="1393166117"/>
                <w:placeholder>
                  <w:docPart w:val="06346F91159545EF9FD42420F6A9DF78"/>
                </w:placeholder>
                <w:temporary/>
                <w:showingPlcHdr/>
                <w15:appearance w15:val="hidden"/>
              </w:sdtPr>
              <w:sdtEndPr/>
              <w:sdtContent>
                <w:r w:rsidR="003A1A47" w:rsidRPr="00F35B85">
                  <w:t>INVOICE</w:t>
                </w:r>
              </w:sdtContent>
            </w:sdt>
          </w:p>
          <w:p w:rsidR="003A1A47" w:rsidRPr="00B1432F" w:rsidRDefault="00315789" w:rsidP="00B1432F">
            <w:pPr>
              <w:pStyle w:val="Heading2"/>
            </w:pPr>
            <w:sdt>
              <w:sdtPr>
                <w:alias w:val="Invoice:"/>
                <w:tag w:val="Invoice:"/>
                <w:id w:val="1247303039"/>
                <w:placeholder>
                  <w:docPart w:val="1E46D3EEBA0F42CF87EC98D5B5EAB4A5"/>
                </w:placeholder>
                <w:temporary/>
                <w:showingPlcHdr/>
                <w15:appearance w15:val="hidden"/>
              </w:sdtPr>
              <w:sdtEndPr/>
              <w:sdtContent>
                <w:r w:rsidR="003A1A47" w:rsidRPr="00B1432F">
                  <w:t>Invoice</w:t>
                </w:r>
              </w:sdtContent>
            </w:sdt>
            <w:r w:rsidR="003A1A47" w:rsidRPr="00B1432F">
              <w:t xml:space="preserve"> #</w:t>
            </w:r>
            <w:sdt>
              <w:sdtPr>
                <w:alias w:val="Enter invoice number:"/>
                <w:tag w:val="Enter invoice number:"/>
                <w:id w:val="241333446"/>
                <w:placeholder>
                  <w:docPart w:val="70F4A813FD2C4FEBB2E6F11C653F5AE5"/>
                </w:placeholder>
                <w:temporary/>
                <w:showingPlcHdr/>
                <w15:appearance w15:val="hidden"/>
              </w:sdtPr>
              <w:sdtEndPr/>
              <w:sdtContent>
                <w:r w:rsidR="003A1A47" w:rsidRPr="00B1432F">
                  <w:t>100</w:t>
                </w:r>
              </w:sdtContent>
            </w:sdt>
          </w:p>
          <w:p w:rsidR="000B17E1" w:rsidRDefault="00315789" w:rsidP="00613975">
            <w:pPr>
              <w:pStyle w:val="Heading2"/>
            </w:pPr>
            <w:sdt>
              <w:sdtPr>
                <w:alias w:val="Date:"/>
                <w:tag w:val="Date:"/>
                <w:id w:val="-14149049"/>
                <w:placeholder>
                  <w:docPart w:val="A5070FF0ADA84B268C2C405AC49B4AC6"/>
                </w:placeholder>
                <w:temporary/>
                <w:showingPlcHdr/>
                <w15:appearance w15:val="hidden"/>
              </w:sdtPr>
              <w:sdtEndPr/>
              <w:sdtContent>
                <w:r w:rsidR="003A1A47" w:rsidRPr="00B1432F">
                  <w:t>Date</w:t>
                </w:r>
              </w:sdtContent>
            </w:sdt>
            <w:r w:rsidR="003A1A47" w:rsidRPr="00B1432F">
              <w:t xml:space="preserve">: </w:t>
            </w:r>
            <w:r w:rsidR="00613975">
              <w:rPr>
                <w:lang w:val="id-ID"/>
              </w:rPr>
              <w:t xml:space="preserve"/>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rsidR="000B17E1" w:rsidRPr="00B1432F" w:rsidRDefault="00C36710" w:rsidP="00B1432F">
            <w:pPr>
              <w:pStyle w:val="Heading3"/>
              <w:outlineLvl w:val="2"/>
            </w:pPr>
            <w:r>
              <w:rPr>
                <w:lang w:val="id-ID"/>
              </w:rPr>
              <w:t>from:</w:t>
            </w:r>
          </w:p>
          <w:p w:rsidR="000B17E1" w:rsidRDefault="00C36710" w:rsidP="00F8619B">
            <w:r>
              <w:rPr>
                <w:lang w:val="id-ID"/>
              </w:rPr>
              <w:t xml:space="preserve">otoweb</w:t>
            </w:r>
          </w:p>
          <w:p w:rsidR="000B17E1" w:rsidRDefault="00C36710" w:rsidP="00F8619B">
            <w:r>
              <w:rPr>
                <w:lang w:val="id-ID"/>
              </w:rPr>
              <w:t xml:space="preserve">otoweb</w:t>
            </w:r>
          </w:p>
          <w:p w:rsidR="000B17E1" w:rsidRDefault="00C36710" w:rsidP="00F8619B">
            <w:r>
              <w:rPr>
                <w:lang w:val="id-ID"/>
              </w:rPr>
              <w:t xml:space="preserve">sidomuncul</w:t>
            </w:r>
          </w:p>
          <w:p w:rsidR="000B17E1" w:rsidRDefault="00C36710" w:rsidP="00F8619B">
            <w:r>
              <w:rPr>
                <w:lang w:val="id-ID"/>
              </w:rPr>
              <w:t xml:space="preserve">surabaya</w:t>
            </w:r>
          </w:p>
          <w:p w:rsidR="000B17E1" w:rsidRDefault="00C36710" w:rsidP="00C36710">
            <w:r>
              <w:rPr>
                <w:lang w:val="id-ID"/>
              </w:rPr>
              <w:t xml:space="preserve">5301100</w:t>
            </w:r>
          </w:p>
        </w:tc>
        <w:tc>
          <w:tcPr>
            <w:tcW w:w="5400" w:type="dxa"/>
          </w:tcPr>
          <w:p w:rsidR="000B17E1" w:rsidRDefault="00315789" w:rsidP="00B1432F">
            <w:pPr>
              <w:pStyle w:val="Heading3"/>
              <w:outlineLvl w:val="2"/>
            </w:pPr>
            <w:sdt>
              <w:sdtPr>
                <w:alias w:val="Ship to:"/>
                <w:tag w:val="Ship to:"/>
                <w:id w:val="900876389"/>
                <w:placeholder>
                  <w:docPart w:val="60B0C334F3BE4B91B89239DBAF19F48D"/>
                </w:placeholder>
                <w:temporary/>
                <w:showingPlcHdr/>
                <w15:appearance w15:val="hidden"/>
              </w:sdtPr>
              <w:sdtEndPr/>
              <w:sdtContent>
                <w:r w:rsidR="00E01E7E">
                  <w:t>Ship To:</w:t>
                </w:r>
              </w:sdtContent>
            </w:sdt>
          </w:p>
          <w:p w:rsidR="00C36710" w:rsidRDefault="00C0641D" w:rsidP="00C36710">
            <w:r>
              <w:rPr>
                <w:lang w:val="id-ID"/>
              </w:rPr>
              <w:t xml:space="preserve">PT Indah Maju Jaya</w:t>
            </w:r>
          </w:p>
          <w:p w:rsidR="00C36710" w:rsidRDefault="00C36710" w:rsidP="00C36710">
            <w:r>
              <w:rPr>
                <w:lang w:val="id-ID"/>
              </w:rPr>
              <w:t xml:space="preserve">sumarno</w:t>
            </w:r>
          </w:p>
          <w:p w:rsidR="00C36710" w:rsidRDefault="00C36710" w:rsidP="00C36710">
            <w:r>
              <w:rPr>
                <w:lang w:val="id-ID"/>
              </w:rPr>
              <w:t xml:space="preserve">sidomlaku</w:t>
            </w:r>
          </w:p>
          <w:p w:rsidR="00C36710" w:rsidRDefault="00C36710" w:rsidP="00C36710">
            <w:r>
              <w:rPr>
                <w:lang w:val="id-ID"/>
              </w:rPr>
              <w:t xml:space="preserve">ponorogo</w:t>
            </w:r>
          </w:p>
          <w:p w:rsidR="000B17E1" w:rsidRPr="00C36710" w:rsidRDefault="00C36710" w:rsidP="00F8619B">
            <w:pPr>
              <w:rPr>
                <w:bCs w:val="0"/>
              </w:rPr>
            </w:pPr>
            <w:r>
              <w:rPr>
                <w:lang w:val="id-ID"/>
              </w:rPr>
              <w:t xml:space="preserve">80989999</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rsidTr="00A253A9">
        <w:trPr>
          <w:trHeight w:val="864"/>
        </w:trPr>
        <w:tc>
          <w:tcPr>
            <w:tcW w:w="10800" w:type="dxa"/>
            <w:tcMar>
              <w:top w:w="72" w:type="dxa"/>
              <w:left w:w="115" w:type="dxa"/>
              <w:right w:w="115" w:type="dxa"/>
            </w:tcMar>
          </w:tcPr>
          <w:p w:rsidR="00856D18" w:rsidRDefault="00315789" w:rsidP="00B1432F">
            <w:pPr>
              <w:pStyle w:val="Heading3"/>
            </w:pPr>
            <w:sdt>
              <w:sdtPr>
                <w:alias w:val="Comments or special instructions:"/>
                <w:tag w:val="Comments or special instructions:"/>
                <w:id w:val="-1196002635"/>
                <w:placeholder>
                  <w:docPart w:val="A08ECBDD39BD4D2FA320CBC7FB33E816"/>
                </w:placeholder>
                <w:temporary/>
                <w:showingPlcHdr/>
                <w15:appearance w15:val="hidden"/>
              </w:sdtPr>
              <w:sdtEndPr/>
              <w:sdtContent>
                <w:r w:rsidR="00F75FAE">
                  <w:t>Comments or special instructions:</w:t>
                </w:r>
              </w:sdtContent>
            </w:sdt>
          </w:p>
          <w:p w:rsidR="0070247A" w:rsidRDefault="00C36710" w:rsidP="00C36710">
            <w:r>
              <w:rPr>
                <w:lang w:val="id-ID"/>
              </w:rPr>
              <w:t xml:space="preserve"/>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rsidTr="007A007B">
        <w:trPr>
          <w:cnfStyle w:val="100000000000" w:firstRow="1" w:lastRow="0" w:firstColumn="0" w:lastColumn="0" w:oddVBand="0" w:evenVBand="0" w:oddHBand="0" w:evenHBand="0" w:firstRowFirstColumn="0" w:firstRowLastColumn="0" w:lastRowFirstColumn="0" w:lastRowLastColumn="0"/>
        </w:trPr>
        <w:tc>
          <w:tcPr>
            <w:tcW w:w="1889" w:type="dxa"/>
          </w:tcPr>
          <w:p w:rsidR="000B17E1" w:rsidRPr="00B15E47" w:rsidRDefault="00315789" w:rsidP="00B15E47">
            <w:pPr>
              <w:pStyle w:val="Heading4"/>
              <w:outlineLvl w:val="3"/>
            </w:pPr>
            <w:sdt>
              <w:sdtPr>
                <w:alias w:val="Salesperson:"/>
                <w:tag w:val="Salesperson:"/>
                <w:id w:val="-888959213"/>
                <w:placeholder>
                  <w:docPart w:val="9133A4AE6CC74910A2340E5B28C29C20"/>
                </w:placeholder>
                <w:temporary/>
                <w:showingPlcHdr/>
                <w15:appearance w15:val="hidden"/>
              </w:sdtPr>
              <w:sdtEndPr/>
              <w:sdtContent>
                <w:r w:rsidR="00F75FAE" w:rsidRPr="00B15E47">
                  <w:t>SALESPERSON</w:t>
                </w:r>
              </w:sdtContent>
            </w:sdt>
          </w:p>
        </w:tc>
        <w:tc>
          <w:tcPr>
            <w:tcW w:w="2156" w:type="dxa"/>
          </w:tcPr>
          <w:p w:rsidR="000B17E1" w:rsidRPr="00B15E47" w:rsidRDefault="00315789" w:rsidP="00B15E47">
            <w:pPr>
              <w:pStyle w:val="Heading4"/>
              <w:outlineLvl w:val="3"/>
            </w:pPr>
            <w:sdt>
              <w:sdtPr>
                <w:alias w:val="Purchase order number:"/>
                <w:tag w:val="Purchase order number:"/>
                <w:id w:val="-886022052"/>
                <w:placeholder>
                  <w:docPart w:val="152DE74F5300426BA51CB6E81D15F485"/>
                </w:placeholder>
                <w:temporary/>
                <w:showingPlcHdr/>
                <w15:appearance w15:val="hidden"/>
              </w:sdtPr>
              <w:sdtEndPr/>
              <w:sdtContent>
                <w:r w:rsidR="00F75FAE" w:rsidRPr="00B15E47">
                  <w:t>P.O. NUMBER</w:t>
                </w:r>
              </w:sdtContent>
            </w:sdt>
          </w:p>
        </w:tc>
        <w:tc>
          <w:tcPr>
            <w:tcW w:w="1980" w:type="dxa"/>
          </w:tcPr>
          <w:p w:rsidR="000B17E1" w:rsidRPr="00B15E47" w:rsidRDefault="00315789" w:rsidP="00B15E47">
            <w:pPr>
              <w:pStyle w:val="Heading4"/>
              <w:outlineLvl w:val="3"/>
            </w:pPr>
            <w:sdt>
              <w:sdtPr>
                <w:alias w:val="Requisitioner:"/>
                <w:tag w:val="Requisitioner:"/>
                <w:id w:val="-1236234603"/>
                <w:placeholder>
                  <w:docPart w:val="C58E66E16C634508BDB5FD29CC178E7F"/>
                </w:placeholder>
                <w:temporary/>
                <w:showingPlcHdr/>
                <w15:appearance w15:val="hidden"/>
              </w:sdtPr>
              <w:sdtEndPr/>
              <w:sdtContent>
                <w:r w:rsidR="00F75FAE" w:rsidRPr="00B15E47">
                  <w:t>REQUISITIONER</w:t>
                </w:r>
              </w:sdtContent>
            </w:sdt>
          </w:p>
        </w:tc>
        <w:tc>
          <w:tcPr>
            <w:tcW w:w="1530" w:type="dxa"/>
          </w:tcPr>
          <w:p w:rsidR="000B17E1" w:rsidRPr="00B15E47" w:rsidRDefault="00315789" w:rsidP="00B15E47">
            <w:pPr>
              <w:pStyle w:val="Heading4"/>
              <w:outlineLvl w:val="3"/>
            </w:pPr>
            <w:sdt>
              <w:sdtPr>
                <w:alias w:val="Shipped via:"/>
                <w:tag w:val="Shipped via:"/>
                <w:id w:val="592506880"/>
                <w:placeholder>
                  <w:docPart w:val="5D6F6435A92C4C2089859C9CA10DA028"/>
                </w:placeholder>
                <w:temporary/>
                <w:showingPlcHdr/>
                <w15:appearance w15:val="hidden"/>
              </w:sdtPr>
              <w:sdtEndPr/>
              <w:sdtContent>
                <w:r w:rsidR="00F75FAE" w:rsidRPr="00B15E47">
                  <w:t>SHIPPED VIA</w:t>
                </w:r>
              </w:sdtContent>
            </w:sdt>
          </w:p>
        </w:tc>
        <w:tc>
          <w:tcPr>
            <w:tcW w:w="1530" w:type="dxa"/>
          </w:tcPr>
          <w:p w:rsidR="000B17E1" w:rsidRPr="00B15E47" w:rsidRDefault="00315789" w:rsidP="00B15E47">
            <w:pPr>
              <w:pStyle w:val="Heading4"/>
              <w:outlineLvl w:val="3"/>
            </w:pPr>
            <w:sdt>
              <w:sdtPr>
                <w:alias w:val="Enter free on board point:"/>
                <w:tag w:val="Enter free on board point:"/>
                <w:id w:val="-727001775"/>
                <w:placeholder>
                  <w:docPart w:val="3665F3D6937646C0BA284DE916F161D7"/>
                </w:placeholder>
                <w:temporary/>
                <w:showingPlcHdr/>
                <w15:appearance w15:val="hidden"/>
              </w:sdtPr>
              <w:sdtEndPr/>
              <w:sdtContent>
                <w:r w:rsidR="00F75FAE" w:rsidRPr="00B15E47">
                  <w:t>F.O.B. POINT</w:t>
                </w:r>
              </w:sdtContent>
            </w:sdt>
          </w:p>
        </w:tc>
        <w:tc>
          <w:tcPr>
            <w:tcW w:w="1705" w:type="dxa"/>
          </w:tcPr>
          <w:p w:rsidR="000B17E1" w:rsidRPr="00B15E47" w:rsidRDefault="00315789" w:rsidP="00B15E47">
            <w:pPr>
              <w:pStyle w:val="Heading4"/>
              <w:outlineLvl w:val="3"/>
            </w:pPr>
            <w:sdt>
              <w:sdtPr>
                <w:alias w:val="Enter quotation terms:"/>
                <w:tag w:val="Enter quotation terms:"/>
                <w:id w:val="-1712416435"/>
                <w:placeholder>
                  <w:docPart w:val="F5965F19009C4342A222AD59A0E6F7C0"/>
                </w:placeholder>
                <w:temporary/>
                <w:showingPlcHdr/>
                <w15:appearance w15:val="hidden"/>
              </w:sdtPr>
              <w:sdtEndPr/>
              <w:sdtContent>
                <w:r w:rsidR="00F75FAE" w:rsidRPr="00B15E47">
                  <w:t>TERMS</w:t>
                </w:r>
              </w:sdtContent>
            </w:sdt>
          </w:p>
        </w:tc>
      </w:tr>
      <w:tr w:rsidR="00F75FAE" w:rsidTr="007A007B">
        <w:tc>
          <w:tcPr>
            <w:tcW w:w="1889" w:type="dxa"/>
          </w:tcPr>
          <w:p w:rsidR="000B17E1" w:rsidRDefault="00C36710" w:rsidP="00C36710">
            <w:r>
              <w:rPr>
                <w:lang w:val="id-ID"/>
              </w:rPr>
              <w:t xml:space="preserve">Djumainten</w:t>
            </w:r>
          </w:p>
        </w:tc>
        <w:tc>
          <w:tcPr>
            <w:tcW w:w="2156" w:type="dxa"/>
          </w:tcPr>
          <w:p w:rsidR="000B17E1" w:rsidRDefault="00C36710" w:rsidP="00C36710">
            <w:r>
              <w:rPr>
                <w:lang w:val="id-ID"/>
              </w:rPr>
              <w:t xml:space="preserve">123456789</w:t>
            </w:r>
          </w:p>
        </w:tc>
        <w:tc>
          <w:tcPr>
            <w:tcW w:w="1980" w:type="dxa"/>
          </w:tcPr>
          <w:p w:rsidR="000B17E1" w:rsidRDefault="00C36710" w:rsidP="00C36710">
            <w:r>
              <w:rPr>
                <w:lang w:val="id-ID"/>
              </w:rPr>
              <w:t xml:space="preserve">tidak</w:t>
            </w:r>
          </w:p>
        </w:tc>
        <w:tc>
          <w:tcPr>
            <w:tcW w:w="1530" w:type="dxa"/>
          </w:tcPr>
          <w:p w:rsidR="000B17E1" w:rsidRDefault="00C36710" w:rsidP="00C36710">
            <w:r>
              <w:rPr>
                <w:lang w:val="id-ID"/>
              </w:rPr>
              <w:t xml:space="preserve">naruto express</w:t>
            </w:r>
          </w:p>
        </w:tc>
        <w:tc>
          <w:tcPr>
            <w:tcW w:w="1530" w:type="dxa"/>
          </w:tcPr>
          <w:p w:rsidR="000B17E1" w:rsidRDefault="00C36710" w:rsidP="00C36710">
            <w:r>
              <w:rPr>
                <w:lang w:val="id-ID"/>
              </w:rPr>
              <w:t xml:space="preserve">654654</w:t>
            </w:r>
          </w:p>
        </w:tc>
        <w:tc>
          <w:tcPr>
            <w:tcW w:w="1705" w:type="dxa"/>
          </w:tcPr>
          <w:p w:rsidR="000B17E1" w:rsidRDefault="00315789" w:rsidP="00710955">
            <w:sdt>
              <w:sdtPr>
                <w:alias w:val="Enter due on recipient:"/>
                <w:tag w:val="Enter due on recipient:"/>
                <w:id w:val="-1809930047"/>
                <w:placeholder>
                  <w:docPart w:val="6A6A275D8F3D4B9EA4219A6918D0FD80"/>
                </w:placeholder>
                <w:temporary/>
                <w:showingPlcHdr/>
                <w15:appearance w15:val="hidden"/>
              </w:sdtPr>
              <w:sdtEndPr/>
              <w:sdtContent>
                <w:r w:rsidR="00710955">
                  <w:t>Due on receipt</w:t>
                </w:r>
              </w:sdtContent>
            </w:sdt>
          </w:p>
        </w:tc>
      </w:tr>
    </w:tbl>
    <w:p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rsidR="000B17E1" w:rsidRDefault="00315789" w:rsidP="00B62E08">
            <w:pPr>
              <w:pStyle w:val="Heading4"/>
              <w:outlineLvl w:val="3"/>
            </w:pPr>
            <w:sdt>
              <w:sdtPr>
                <w:alias w:val="Quantity:"/>
                <w:tag w:val="Quantity:"/>
                <w:id w:val="-1508984698"/>
                <w:placeholder>
                  <w:docPart w:val="054022D674384F5E976588D7D357303F"/>
                </w:placeholder>
                <w:temporary/>
                <w:showingPlcHdr/>
                <w15:appearance w15:val="hidden"/>
              </w:sdtPr>
              <w:sdtEndPr/>
              <w:sdtContent>
                <w:r w:rsidR="00710955">
                  <w:t>QUANTITY</w:t>
                </w:r>
              </w:sdtContent>
            </w:sdt>
          </w:p>
        </w:tc>
        <w:tc>
          <w:tcPr>
            <w:tcW w:w="5667" w:type="dxa"/>
          </w:tcPr>
          <w:p w:rsidR="000B17E1" w:rsidRDefault="00315789" w:rsidP="00B62E08">
            <w:pPr>
              <w:pStyle w:val="Heading4"/>
              <w:outlineLvl w:val="3"/>
            </w:pPr>
            <w:sdt>
              <w:sdtPr>
                <w:alias w:val="Description:"/>
                <w:tag w:val="Description:"/>
                <w:id w:val="248772286"/>
                <w:placeholder>
                  <w:docPart w:val="F6C91BC1C6FA41C9918684904F6EE116"/>
                </w:placeholder>
                <w:temporary/>
                <w:showingPlcHdr/>
                <w15:appearance w15:val="hidden"/>
              </w:sdtPr>
              <w:sdtEndPr/>
              <w:sdtContent>
                <w:r w:rsidR="00710955">
                  <w:t>DESCRIPTION</w:t>
                </w:r>
              </w:sdtContent>
            </w:sdt>
          </w:p>
        </w:tc>
        <w:tc>
          <w:tcPr>
            <w:tcW w:w="1530" w:type="dxa"/>
          </w:tcPr>
          <w:p w:rsidR="000B17E1" w:rsidRDefault="00315789" w:rsidP="00B62E08">
            <w:pPr>
              <w:pStyle w:val="Heading4"/>
              <w:outlineLvl w:val="3"/>
            </w:pPr>
            <w:sdt>
              <w:sdtPr>
                <w:alias w:val="Unit price:"/>
                <w:tag w:val="Unit price:"/>
                <w:id w:val="1023050660"/>
                <w:placeholder>
                  <w:docPart w:val="0CEF1F8B4B404A24A0367F1DFC802DC3"/>
                </w:placeholder>
                <w:temporary/>
                <w:showingPlcHdr/>
                <w15:appearance w15:val="hidden"/>
              </w:sdtPr>
              <w:sdtEndPr/>
              <w:sdtContent>
                <w:r w:rsidR="00710955">
                  <w:t>UNIT PRICE</w:t>
                </w:r>
              </w:sdtContent>
            </w:sdt>
          </w:p>
        </w:tc>
        <w:tc>
          <w:tcPr>
            <w:tcW w:w="1705" w:type="dxa"/>
          </w:tcPr>
          <w:p w:rsidR="000B17E1" w:rsidRDefault="00315789" w:rsidP="00B62E08">
            <w:pPr>
              <w:pStyle w:val="Heading4"/>
              <w:outlineLvl w:val="3"/>
            </w:pPr>
            <w:sdt>
              <w:sdtPr>
                <w:alias w:val="Total:"/>
                <w:tag w:val="Total:"/>
                <w:id w:val="464622556"/>
                <w:placeholder>
                  <w:docPart w:val="C967B4DD053C488DBC1FC35915FE196A"/>
                </w:placeholder>
                <w:temporary/>
                <w:showingPlcHdr/>
                <w15:appearance w15:val="hidden"/>
              </w:sdtPr>
              <w:sdtEndPr/>
              <w:sdtContent>
                <w:r w:rsidR="00710955">
                  <w:t>TOTAL</w:t>
                </w:r>
              </w:sdtContent>
            </w:sdt>
          </w:p>
        </w:tc>
      </w:tr>
      <w:tr w:rsidR="000B17E1" w:rsidTr="009A090A">
        <w:tc>
          <w:tcPr>
            <w:tcW w:w="1888" w:type="dxa"/>
          </w:tcPr>
          <w:p w:rsidR="000B17E1" w:rsidRDefault="00C36710" w:rsidP="00C36710">
            <w:r>
              <w:rPr>
                <w:lang w:val="id-ID"/>
              </w:rPr>
              <w:t xml:space="preserve">5</w:t>
            </w:r>
          </w:p>
        </w:tc>
        <w:tc>
          <w:tcPr>
            <w:tcW w:w="5667" w:type="dxa"/>
          </w:tcPr>
          <w:p w:rsidR="000B17E1" w:rsidRPr="00C36710" w:rsidRDefault="00C36710" w:rsidP="009A090A">
            <w:pPr>
              <w:rPr>
                <w:lang w:val="id-ID"/>
              </w:rPr>
            </w:pPr>
            <w:r>
              <w:rPr>
                <w:lang w:val="id-ID"/>
              </w:rPr>
              <w:t xml:space="preserve">Palu</w:t>
            </w:r>
          </w:p>
        </w:tc>
        <w:tc>
          <w:tcPr>
            <w:tcW w:w="1530" w:type="dxa"/>
          </w:tcPr>
          <w:p w:rsidR="000B17E1" w:rsidRPr="00613975" w:rsidRDefault="00613975" w:rsidP="009A090A">
            <w:pPr>
              <w:jc w:val="right"/>
              <w:rPr>
                <w:lang w:val="id-ID"/>
              </w:rPr>
            </w:pPr>
            <w:r>
              <w:rPr>
                <w:lang w:val="id-ID"/>
              </w:rPr>
              <w:t xml:space="preserve">10000</w:t>
            </w:r>
          </w:p>
        </w:tc>
        <w:tc>
          <w:tcPr>
            <w:tcW w:w="1705" w:type="dxa"/>
          </w:tcPr>
          <w:p w:rsidR="000B17E1" w:rsidRPr="00613975" w:rsidRDefault="00613975" w:rsidP="009A090A">
            <w:pPr>
              <w:jc w:val="right"/>
              <w:rPr>
                <w:lang w:val="id-ID"/>
              </w:rPr>
            </w:pPr>
            <w:r>
              <w:rPr>
                <w:lang w:val="id-ID"/>
              </w:rPr>
              <w:t xml:space="preserve">50000</w:t>
            </w:r>
          </w:p>
        </w:tc>
      </w:tr>
      <w:tr w:rsidR="009C4DBD" w:rsidTr="009A090A">
        <w:tc>
          <w:tcPr>
            <w:tcW w:w="1888" w:type="dxa"/>
          </w:tcPr>
          <w:p w:rsidR="009C4DBD" w:rsidRDefault="00C36710" w:rsidP="009A090A">
            <w:r>
              <w:rPr>
                <w:lang w:val="id-ID"/>
              </w:rPr>
              <w:t xml:space="preserve">1</w:t>
            </w:r>
          </w:p>
        </w:tc>
        <w:tc>
          <w:tcPr>
            <w:tcW w:w="5667" w:type="dxa"/>
          </w:tcPr>
          <w:p w:rsidR="009C4DBD" w:rsidRPr="009C4DBD" w:rsidRDefault="00C36710" w:rsidP="009A090A">
            <w:r>
              <w:rPr>
                <w:lang w:val="id-ID"/>
              </w:rPr>
              <w:t xml:space="preserve">Minyak</w:t>
            </w:r>
          </w:p>
        </w:tc>
        <w:tc>
          <w:tcPr>
            <w:tcW w:w="1530" w:type="dxa"/>
          </w:tcPr>
          <w:p w:rsidR="009C4DBD" w:rsidRDefault="00613975" w:rsidP="009A090A">
            <w:pPr>
              <w:jc w:val="right"/>
            </w:pPr>
            <w:r>
              <w:rPr>
                <w:lang w:val="id-ID"/>
              </w:rPr>
              <w:t xml:space="preserve">10000</w:t>
            </w:r>
          </w:p>
        </w:tc>
        <w:tc>
          <w:tcPr>
            <w:tcW w:w="1705" w:type="dxa"/>
          </w:tcPr>
          <w:p w:rsidR="009C4DBD" w:rsidRPr="009C4DBD" w:rsidRDefault="00613975" w:rsidP="009A090A">
            <w:pPr>
              <w:jc w:val="right"/>
            </w:pPr>
            <w:r>
              <w:rPr>
                <w:lang w:val="id-ID"/>
              </w:rPr>
              <w:t xml:space="preserve">10000</w:t>
            </w:r>
          </w:p>
        </w:tc>
      </w:tr>
      <w:tr w:rsidR="009C4DBD" w:rsidTr="009A090A">
        <w:tc>
          <w:tcPr>
            <w:tcW w:w="1888" w:type="dxa"/>
          </w:tcPr>
          <w:p w:rsidR="009C4DBD" w:rsidRDefault="00C36710" w:rsidP="009A090A">
            <w:r>
              <w:rPr>
                <w:lang w:val="id-ID"/>
              </w:rPr>
              <w:t xml:space="preserve">4</w:t>
            </w:r>
          </w:p>
        </w:tc>
        <w:tc>
          <w:tcPr>
            <w:tcW w:w="5667" w:type="dxa"/>
          </w:tcPr>
          <w:p w:rsidR="009C4DBD" w:rsidRPr="009C4DBD" w:rsidRDefault="00C36710" w:rsidP="009A090A">
            <w:r>
              <w:rPr>
                <w:lang w:val="id-ID"/>
              </w:rPr>
              <w:t xml:space="preserve">Paku</w:t>
            </w:r>
          </w:p>
        </w:tc>
        <w:tc>
          <w:tcPr>
            <w:tcW w:w="1530" w:type="dxa"/>
          </w:tcPr>
          <w:p w:rsidR="009C4DBD" w:rsidRDefault="00613975" w:rsidP="009A090A">
            <w:pPr>
              <w:jc w:val="right"/>
            </w:pPr>
            <w:r>
              <w:rPr>
                <w:lang w:val="id-ID"/>
              </w:rPr>
              <w:t xml:space="preserve">1000</w:t>
            </w:r>
          </w:p>
        </w:tc>
        <w:tc>
          <w:tcPr>
            <w:tcW w:w="1705" w:type="dxa"/>
          </w:tcPr>
          <w:p w:rsidR="009C4DBD" w:rsidRDefault="00613975" w:rsidP="009A090A">
            <w:pPr>
              <w:jc w:val="right"/>
            </w:pPr>
            <w:r>
              <w:rPr>
                <w:lang w:val="id-ID"/>
              </w:rPr>
              <w:t xml:space="preserve">4000</w:t>
            </w:r>
          </w:p>
        </w:tc>
      </w:tr>
      <w:tr w:rsidR="009C4DBD" w:rsidTr="009A090A">
        <w:tc>
          <w:tcPr>
            <w:tcW w:w="1888" w:type="dxa"/>
          </w:tcPr>
          <w:p w:rsidR="009C4DBD" w:rsidRDefault="00C36710" w:rsidP="009A090A">
            <w:r>
              <w:rPr>
                <w:lang w:val="id-ID"/>
              </w:rPr>
              <w:t xml:space="preserve">6</w:t>
            </w:r>
          </w:p>
        </w:tc>
        <w:tc>
          <w:tcPr>
            <w:tcW w:w="5667" w:type="dxa"/>
          </w:tcPr>
          <w:p w:rsidR="009C4DBD" w:rsidRPr="009C4DBD" w:rsidRDefault="00C36710" w:rsidP="009A090A">
            <w:r>
              <w:rPr>
                <w:lang w:val="id-ID"/>
              </w:rPr>
              <w:t xml:space="preserve">Garam</w:t>
            </w:r>
          </w:p>
        </w:tc>
        <w:tc>
          <w:tcPr>
            <w:tcW w:w="1530" w:type="dxa"/>
          </w:tcPr>
          <w:p w:rsidR="009C4DBD" w:rsidRDefault="00613975" w:rsidP="009A090A">
            <w:pPr>
              <w:jc w:val="right"/>
            </w:pPr>
            <w:r>
              <w:rPr>
                <w:lang w:val="id-ID"/>
              </w:rPr>
              <w:t xml:space="preserve">500</w:t>
            </w:r>
          </w:p>
        </w:tc>
        <w:tc>
          <w:tcPr>
            <w:tcW w:w="1705" w:type="dxa"/>
          </w:tcPr>
          <w:p w:rsidR="009C4DBD" w:rsidRDefault="00613975" w:rsidP="009A090A">
            <w:pPr>
              <w:jc w:val="right"/>
            </w:pPr>
            <w:r>
              <w:rPr>
                <w:lang w:val="id-ID"/>
              </w:rPr>
              <w:t xml:space="preserve">3000</w:t>
            </w:r>
          </w:p>
        </w:tc>
      </w:tr>
      <w:tr w:rsidR="009C4DBD" w:rsidTr="009A090A">
        <w:tc>
          <w:tcPr>
            <w:tcW w:w="1888" w:type="dxa"/>
          </w:tcPr>
          <w:p w:rsidR="009C4DBD" w:rsidRDefault="00C36710" w:rsidP="009A090A">
            <w:r>
              <w:rPr>
                <w:lang w:val="id-ID"/>
              </w:rPr>
              <w:t xml:space="preserve">5</w:t>
            </w:r>
          </w:p>
        </w:tc>
        <w:tc>
          <w:tcPr>
            <w:tcW w:w="5667" w:type="dxa"/>
          </w:tcPr>
          <w:p w:rsidR="009C4DBD" w:rsidRPr="009C4DBD" w:rsidRDefault="00C36710" w:rsidP="009A090A">
            <w:r>
              <w:rPr>
                <w:lang w:val="id-ID"/>
              </w:rPr>
              <w:t xml:space="preserve">Bor</w:t>
            </w:r>
          </w:p>
        </w:tc>
        <w:tc>
          <w:tcPr>
            <w:tcW w:w="1530" w:type="dxa"/>
          </w:tcPr>
          <w:p w:rsidR="009C4DBD" w:rsidRDefault="00613975" w:rsidP="009A090A">
            <w:pPr>
              <w:jc w:val="right"/>
            </w:pPr>
            <w:r>
              <w:rPr>
                <w:lang w:val="id-ID"/>
              </w:rPr>
              <w:t xml:space="preserve">1200000</w:t>
            </w:r>
          </w:p>
        </w:tc>
        <w:tc>
          <w:tcPr>
            <w:tcW w:w="1705" w:type="dxa"/>
          </w:tcPr>
          <w:p w:rsidR="009C4DBD" w:rsidRDefault="00613975" w:rsidP="009A090A">
            <w:pPr>
              <w:jc w:val="right"/>
            </w:pPr>
            <w:r>
              <w:rPr>
                <w:lang w:val="id-ID"/>
              </w:rPr>
              <w:t xml:space="preserve">6000000</w:t>
            </w:r>
          </w:p>
        </w:tc>
      </w:tr>
      <w:tr w:rsidR="009C4DBD" w:rsidTr="009A090A">
        <w:tc>
          <w:tcPr>
            <w:tcW w:w="1888" w:type="dxa"/>
          </w:tcPr>
          <w:p w:rsidR="009C4DBD" w:rsidRDefault="00C36710" w:rsidP="009A090A">
            <w:r>
              <w:rPr>
                <w:lang w:val="id-ID"/>
              </w:rPr>
              <w:t xml:space="preserve">8</w:t>
            </w:r>
          </w:p>
        </w:tc>
        <w:tc>
          <w:tcPr>
            <w:tcW w:w="5667" w:type="dxa"/>
          </w:tcPr>
          <w:p w:rsidR="009C4DBD" w:rsidRPr="009C4DBD" w:rsidRDefault="00C36710" w:rsidP="009A090A">
            <w:r>
              <w:rPr>
                <w:lang w:val="id-ID"/>
              </w:rPr>
              <w:t xml:space="preserve">Beton</w:t>
            </w:r>
          </w:p>
        </w:tc>
        <w:tc>
          <w:tcPr>
            <w:tcW w:w="1530" w:type="dxa"/>
          </w:tcPr>
          <w:p w:rsidR="009C4DBD" w:rsidRDefault="00613975" w:rsidP="009A090A">
            <w:pPr>
              <w:jc w:val="right"/>
            </w:pPr>
            <w:r>
              <w:rPr>
                <w:lang w:val="id-ID"/>
              </w:rPr>
              <w:t xml:space="preserve">90000</w:t>
            </w:r>
          </w:p>
        </w:tc>
        <w:tc>
          <w:tcPr>
            <w:tcW w:w="1705" w:type="dxa"/>
          </w:tcPr>
          <w:p w:rsidR="009C4DBD" w:rsidRDefault="00613975" w:rsidP="009A090A">
            <w:pPr>
              <w:jc w:val="right"/>
            </w:pPr>
            <w:r>
              <w:rPr>
                <w:lang w:val="id-ID"/>
              </w:rPr>
              <w:t xml:space="preserve">720000</w:t>
            </w:r>
          </w:p>
        </w:tc>
      </w:tr>
      <w:tr w:rsidR="009C4DBD" w:rsidTr="009A090A">
        <w:tc>
          <w:tcPr>
            <w:tcW w:w="1888" w:type="dxa"/>
          </w:tcPr>
          <w:p w:rsidR="009C4DBD" w:rsidRDefault="00C36710" w:rsidP="009A090A">
            <w:r>
              <w:rPr>
                <w:lang w:val="id-ID"/>
              </w:rPr>
              <w:t xml:space="preserve">9</w:t>
            </w:r>
          </w:p>
        </w:tc>
        <w:tc>
          <w:tcPr>
            <w:tcW w:w="5667" w:type="dxa"/>
          </w:tcPr>
          <w:p w:rsidR="009C4DBD" w:rsidRPr="009C4DBD" w:rsidRDefault="00C36710" w:rsidP="009A090A">
            <w:r>
              <w:rPr>
                <w:lang w:val="id-ID"/>
              </w:rPr>
              <w:t xml:space="preserve">Paku Bumi</w:t>
            </w:r>
          </w:p>
        </w:tc>
        <w:tc>
          <w:tcPr>
            <w:tcW w:w="1530" w:type="dxa"/>
          </w:tcPr>
          <w:p w:rsidR="009C4DBD" w:rsidRDefault="00613975" w:rsidP="009A090A">
            <w:pPr>
              <w:jc w:val="right"/>
            </w:pPr>
            <w:r>
              <w:rPr>
                <w:lang w:val="id-ID"/>
              </w:rPr>
              <w:t xml:space="preserve">1500000</w:t>
            </w:r>
          </w:p>
        </w:tc>
        <w:tc>
          <w:tcPr>
            <w:tcW w:w="1705" w:type="dxa"/>
          </w:tcPr>
          <w:p w:rsidR="009C4DBD" w:rsidRDefault="00613975" w:rsidP="009A090A">
            <w:pPr>
              <w:jc w:val="right"/>
            </w:pPr>
            <w:r>
              <w:rPr>
                <w:lang w:val="id-ID"/>
              </w:rPr>
              <w:t xml:space="preserve">13500000</w:t>
            </w:r>
          </w:p>
        </w:tc>
      </w:tr>
      <w:tr w:rsidR="009C4DBD" w:rsidTr="009A090A">
        <w:tc>
          <w:tcPr>
            <w:tcW w:w="1888" w:type="dxa"/>
          </w:tcPr>
          <w:p w:rsidR="009C4DBD" w:rsidRDefault="00C36710" w:rsidP="009A090A">
            <w:r>
              <w:rPr>
                <w:lang w:val="id-ID"/>
              </w:rPr>
              <w:t xml:space="preserve">3</w:t>
            </w:r>
          </w:p>
        </w:tc>
        <w:tc>
          <w:tcPr>
            <w:tcW w:w="5667" w:type="dxa"/>
          </w:tcPr>
          <w:p w:rsidR="009C4DBD" w:rsidRPr="009C4DBD" w:rsidRDefault="00C36710" w:rsidP="009A090A">
            <w:r>
              <w:rPr>
                <w:lang w:val="id-ID"/>
              </w:rPr>
              <w:t xml:space="preserve">Gulali</w:t>
            </w:r>
          </w:p>
        </w:tc>
        <w:tc>
          <w:tcPr>
            <w:tcW w:w="1530" w:type="dxa"/>
          </w:tcPr>
          <w:p w:rsidR="009C4DBD" w:rsidRDefault="00613975" w:rsidP="009A090A">
            <w:pPr>
              <w:jc w:val="right"/>
            </w:pPr>
            <w:r>
              <w:rPr>
                <w:lang w:val="id-ID"/>
              </w:rPr>
              <w:t xml:space="preserve">2000</w:t>
            </w:r>
          </w:p>
        </w:tc>
        <w:tc>
          <w:tcPr>
            <w:tcW w:w="1705" w:type="dxa"/>
          </w:tcPr>
          <w:p w:rsidR="009C4DBD" w:rsidRDefault="00613975" w:rsidP="009A090A">
            <w:pPr>
              <w:jc w:val="right"/>
            </w:pPr>
            <w:r>
              <w:rPr>
                <w:lang w:val="id-ID"/>
              </w:rPr>
              <w:t xml:space="preserve">6000</w:t>
            </w:r>
          </w:p>
        </w:tc>
      </w:tr>
      <w:tr w:rsidR="009C4DBD" w:rsidTr="009A090A">
        <w:tc>
          <w:tcPr>
            <w:tcW w:w="1888" w:type="dxa"/>
          </w:tcPr>
          <w:p w:rsidR="009C4DBD" w:rsidRDefault="00C36710" w:rsidP="009A090A">
            <w:r>
              <w:rPr>
                <w:lang w:val="id-ID"/>
              </w:rPr>
              <w:t xml:space="preserve">5</w:t>
            </w:r>
          </w:p>
        </w:tc>
        <w:tc>
          <w:tcPr>
            <w:tcW w:w="5667" w:type="dxa"/>
          </w:tcPr>
          <w:p w:rsidR="009C4DBD" w:rsidRPr="009C4DBD" w:rsidRDefault="00C36710" w:rsidP="009A090A">
            <w:r>
              <w:rPr>
                <w:lang w:val="id-ID"/>
              </w:rPr>
              <w:t xml:space="preserve">kembang kol</w:t>
            </w:r>
          </w:p>
        </w:tc>
        <w:tc>
          <w:tcPr>
            <w:tcW w:w="1530" w:type="dxa"/>
          </w:tcPr>
          <w:p w:rsidR="009C4DBD" w:rsidRDefault="00613975" w:rsidP="009A090A">
            <w:pPr>
              <w:jc w:val="right"/>
            </w:pPr>
            <w:r>
              <w:rPr>
                <w:lang w:val="id-ID"/>
              </w:rPr>
              <w:t xml:space="preserve">1000</w:t>
            </w:r>
          </w:p>
        </w:tc>
        <w:tc>
          <w:tcPr>
            <w:tcW w:w="1705" w:type="dxa"/>
          </w:tcPr>
          <w:p w:rsidR="009C4DBD" w:rsidRDefault="00613975" w:rsidP="009A090A">
            <w:pPr>
              <w:jc w:val="right"/>
            </w:pPr>
            <w:r>
              <w:rPr>
                <w:lang w:val="id-ID"/>
              </w:rPr>
              <w:t xml:space="preserve">5000</w:t>
            </w:r>
          </w:p>
        </w:tc>
      </w:tr>
      <w:tr w:rsidR="009C4DBD" w:rsidTr="009A090A">
        <w:tc>
          <w:tcPr>
            <w:tcW w:w="1888" w:type="dxa"/>
          </w:tcPr>
          <w:p w:rsidR="009C4DBD" w:rsidRDefault="00C36710" w:rsidP="009A090A">
            <w:r>
              <w:rPr>
                <w:lang w:val="id-ID"/>
              </w:rPr>
              <w:t xml:space="preserve">1</w:t>
            </w:r>
          </w:p>
        </w:tc>
        <w:tc>
          <w:tcPr>
            <w:tcW w:w="5667" w:type="dxa"/>
          </w:tcPr>
          <w:p w:rsidR="009C4DBD" w:rsidRPr="009C4DBD" w:rsidRDefault="00C36710" w:rsidP="009A090A">
            <w:r>
              <w:rPr>
                <w:lang w:val="id-ID"/>
              </w:rPr>
              <w:t xml:space="preserve">sekop</w:t>
            </w:r>
          </w:p>
        </w:tc>
        <w:tc>
          <w:tcPr>
            <w:tcW w:w="1530" w:type="dxa"/>
          </w:tcPr>
          <w:p w:rsidR="009C4DBD" w:rsidRDefault="00613975" w:rsidP="009A090A">
            <w:pPr>
              <w:jc w:val="right"/>
            </w:pPr>
            <w:r>
              <w:rPr>
                <w:lang w:val="id-ID"/>
              </w:rPr>
              <w:t xml:space="preserve">85000</w:t>
            </w:r>
          </w:p>
        </w:tc>
        <w:tc>
          <w:tcPr>
            <w:tcW w:w="1705" w:type="dxa"/>
          </w:tcPr>
          <w:p w:rsidR="009C4DBD" w:rsidRDefault="00613975" w:rsidP="009A090A">
            <w:pPr>
              <w:jc w:val="right"/>
            </w:pPr>
            <w:r>
              <w:rPr>
                <w:lang w:val="id-ID"/>
              </w:rPr>
              <w:t xml:space="preserve">85000</w:t>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rsidTr="009A090A">
        <w:trPr>
          <w:trHeight w:val="144"/>
        </w:trPr>
        <w:tc>
          <w:tcPr>
            <w:tcW w:w="3330" w:type="dxa"/>
            <w:tcBorders>
              <w:top w:val="nil"/>
              <w:left w:val="nil"/>
              <w:bottom w:val="nil"/>
            </w:tcBorders>
          </w:tcPr>
          <w:p w:rsidR="004F72C5" w:rsidRDefault="00315789" w:rsidP="008A78EB">
            <w:pPr>
              <w:pStyle w:val="Heading5"/>
            </w:pPr>
            <w:sdt>
              <w:sdtPr>
                <w:alias w:val="Subtotal:"/>
                <w:tag w:val="Subtotal:"/>
                <w:id w:val="1451439491"/>
                <w:placeholder>
                  <w:docPart w:val="928C1A987EBA46B7BC521E0B435C6789"/>
                </w:placeholder>
                <w:temporary/>
                <w:showingPlcHdr/>
                <w15:appearance w15:val="hidden"/>
              </w:sdtPr>
              <w:sdtEndPr/>
              <w:sdtContent>
                <w:r w:rsidR="004F72C5">
                  <w:t>SUBTOTAL</w:t>
                </w:r>
              </w:sdtContent>
            </w:sdt>
          </w:p>
        </w:tc>
        <w:tc>
          <w:tcPr>
            <w:tcW w:w="1711" w:type="dxa"/>
          </w:tcPr>
          <w:p w:rsidR="004F72C5" w:rsidRPr="002E3D51" w:rsidRDefault="00613975" w:rsidP="00613975">
            <w:pPr>
              <w:jc w:val="right"/>
            </w:pPr>
            <w:r>
              <w:rPr>
                <w:lang w:val="id-ID"/>
              </w:rPr>
              <w:t xml:space="preserve">20383000</w:t>
            </w:r>
          </w:p>
        </w:tc>
      </w:tr>
      <w:tr w:rsidR="004F72C5" w:rsidTr="009A090A">
        <w:trPr>
          <w:trHeight w:val="144"/>
        </w:trPr>
        <w:sdt>
          <w:sdtPr>
            <w:alias w:val="Sales tax:"/>
            <w:tag w:val="Sales tax:"/>
            <w:id w:val="750473132"/>
            <w:placeholder>
              <w:docPart w:val="B5E63C9A733F4B8882E62DBA320699DD"/>
            </w:placeholder>
            <w:temporary/>
            <w:showingPlcHdr/>
            <w15:appearance w15:val="hidden"/>
          </w:sdtPr>
          <w:sdtEndPr/>
          <w:sdtContent>
            <w:tc>
              <w:tcPr>
                <w:tcW w:w="3330" w:type="dxa"/>
                <w:tcBorders>
                  <w:top w:val="nil"/>
                  <w:left w:val="nil"/>
                  <w:bottom w:val="nil"/>
                </w:tcBorders>
              </w:tcPr>
              <w:p w:rsidR="004F72C5" w:rsidRDefault="004F72C5" w:rsidP="008A78EB">
                <w:pPr>
                  <w:pStyle w:val="Heading5"/>
                </w:pPr>
                <w:r>
                  <w:t>SALES TAX</w:t>
                </w:r>
              </w:p>
            </w:tc>
          </w:sdtContent>
        </w:sdt>
        <w:tc>
          <w:tcPr>
            <w:tcW w:w="1711" w:type="dxa"/>
          </w:tcPr>
          <w:p w:rsidR="004F72C5" w:rsidRPr="002E3D51" w:rsidRDefault="00613975" w:rsidP="00613975">
            <w:pPr>
              <w:jc w:val="right"/>
            </w:pPr>
            <w:r>
              <w:rPr>
                <w:lang w:val="id-ID"/>
              </w:rPr>
              <w:t xml:space="preserve">0.5</w:t>
            </w:r>
          </w:p>
        </w:tc>
      </w:tr>
      <w:tr w:rsidR="004F72C5" w:rsidTr="009A090A">
        <w:trPr>
          <w:trHeight w:val="144"/>
        </w:trPr>
        <w:sdt>
          <w:sdtPr>
            <w:alias w:val="Shipping and handling:"/>
            <w:tag w:val="Shipping and handling:"/>
            <w:id w:val="-508521174"/>
            <w:placeholder>
              <w:docPart w:val="3CBEE9B4306844C7B94B09051145CF8C"/>
            </w:placeholder>
            <w:temporary/>
            <w:showingPlcHdr/>
            <w15:appearance w15:val="hidden"/>
          </w:sdtPr>
          <w:sdtEndPr/>
          <w:sdtContent>
            <w:tc>
              <w:tcPr>
                <w:tcW w:w="3330" w:type="dxa"/>
                <w:tcBorders>
                  <w:top w:val="nil"/>
                  <w:left w:val="nil"/>
                  <w:bottom w:val="nil"/>
                </w:tcBorders>
              </w:tcPr>
              <w:p w:rsidR="004F72C5" w:rsidRDefault="004F72C5" w:rsidP="008A78EB">
                <w:pPr>
                  <w:pStyle w:val="Heading5"/>
                </w:pPr>
                <w:r>
                  <w:t>SHIPPING &amp; HANDLING</w:t>
                </w:r>
              </w:p>
            </w:tc>
          </w:sdtContent>
        </w:sdt>
        <w:tc>
          <w:tcPr>
            <w:tcW w:w="1711" w:type="dxa"/>
          </w:tcPr>
          <w:p w:rsidR="004F72C5" w:rsidRPr="002E3D51" w:rsidRDefault="00613975" w:rsidP="00613975">
            <w:pPr>
              <w:jc w:val="right"/>
            </w:pPr>
            <w:r>
              <w:rPr>
                <w:lang w:val="id-ID"/>
              </w:rPr>
              <w:t xml:space="preserve">1200000</w:t>
            </w:r>
          </w:p>
        </w:tc>
      </w:tr>
      <w:tr w:rsidR="004F72C5" w:rsidTr="009A090A">
        <w:trPr>
          <w:trHeight w:val="144"/>
        </w:trPr>
        <w:sdt>
          <w:sdtPr>
            <w:alias w:val="Total due:"/>
            <w:tag w:val="Total due:"/>
            <w:id w:val="-1162542090"/>
            <w:placeholder>
              <w:docPart w:val="E00851162C874B2694D8CDEFAD76BBB0"/>
            </w:placeholder>
            <w:temporary/>
            <w:showingPlcHdr/>
            <w15:appearance w15:val="hidden"/>
          </w:sdtPr>
          <w:sdtEndPr/>
          <w:sdtContent>
            <w:tc>
              <w:tcPr>
                <w:tcW w:w="3330" w:type="dxa"/>
                <w:tcBorders>
                  <w:top w:val="nil"/>
                  <w:left w:val="nil"/>
                  <w:bottom w:val="nil"/>
                </w:tcBorders>
              </w:tcPr>
              <w:p w:rsidR="004F72C5" w:rsidRDefault="004F72C5" w:rsidP="008A78EB">
                <w:pPr>
                  <w:pStyle w:val="Heading5"/>
                </w:pPr>
                <w:r>
                  <w:t>TOTAL DUE</w:t>
                </w:r>
              </w:p>
            </w:tc>
          </w:sdtContent>
        </w:sdt>
        <w:tc>
          <w:tcPr>
            <w:tcW w:w="1711" w:type="dxa"/>
          </w:tcPr>
          <w:p w:rsidR="004F72C5" w:rsidRPr="002E3D51" w:rsidRDefault="00613975" w:rsidP="00613975">
            <w:pPr>
              <w:jc w:val="right"/>
            </w:pPr>
            <w:r>
              <w:rPr>
                <w:lang w:val="id-ID"/>
              </w:rPr>
              <w:t xml:space="preserve">31774500</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rsidR="00184E25" w:rsidRDefault="00315789" w:rsidP="00184E25">
            <w:sdt>
              <w:sdtPr>
                <w:alias w:val="Make all checks payable to:"/>
                <w:tag w:val="Make all checks payable to:"/>
                <w:id w:val="-1227909888"/>
                <w:placeholder>
                  <w:docPart w:val="00481D7792B14218AA4D2C615D5F83B1"/>
                </w:placeholder>
                <w:temporary/>
                <w:showingPlcHdr/>
                <w15:appearance w15:val="hidden"/>
              </w:sdtPr>
              <w:sdtEndPr/>
              <w:sdtContent>
                <w:r w:rsidR="00184E25">
                  <w:t>Make all checks payable to</w:t>
                </w:r>
              </w:sdtContent>
            </w:sdt>
            <w:r w:rsidR="00184E25">
              <w:t xml:space="preserve"> </w:t>
            </w:r>
            <w:sdt>
              <w:sdtPr>
                <w:alias w:val="Company name:"/>
                <w:tag w:val="Company name:"/>
                <w:id w:val="241333536"/>
                <w:placeholder>
                  <w:docPart w:val="D22F216A612A48AE809A439D9B405DC2"/>
                </w:placeholder>
                <w:dataBinding w:prefixMappings="xmlns:ns0='http://schemas.openxmlformats.org/officeDocument/2006/extended-properties'" w:xpath="/ns0:Properties[1]/ns0:Company[1]" w:storeItemID="{6668398D-A668-4E3E-A5EB-62B293D839F1}"/>
                <w15:appearance w15:val="hidden"/>
                <w:text/>
              </w:sdtPr>
              <w:sdtEndPr/>
              <w:sdtContent>
                <w:r w:rsidR="00C36710">
                  <w:rPr>
                    <w:lang w:val="id-ID"/>
                  </w:rPr>
                  <w:t>OTOWEB ADMINISTRASI</w:t>
                </w:r>
              </w:sdtContent>
            </w:sdt>
            <w:r w:rsidR="00184E25">
              <w:t>.</w:t>
            </w:r>
          </w:p>
          <w:p w:rsidR="00184E25" w:rsidRDefault="00315789" w:rsidP="004F72C5">
            <w:sdt>
              <w:sdtPr>
                <w:alias w:val="If you have any questions concerning this invoice, contact:"/>
                <w:tag w:val="If you have any questions concerning this invoice, contact:"/>
                <w:id w:val="1340276880"/>
                <w:placeholder>
                  <w:docPart w:val="3154F2169B2D4C5AB09BA55D6AB1B51B"/>
                </w:placeholder>
                <w:temporary/>
                <w:showingPlcHdr/>
                <w15:appearance w15:val="hidden"/>
              </w:sdtPr>
              <w:sdtEndPr/>
              <w:sdtContent>
                <w:r w:rsidR="00184E25" w:rsidRPr="009C4DBD">
                  <w:t>If you have any questions concerning this invoice,</w:t>
                </w:r>
              </w:sdtContent>
            </w:sdt>
            <w:r w:rsidR="00184E25" w:rsidRPr="009C4DBD">
              <w:t xml:space="preserve"> </w:t>
            </w:r>
            <w:sdt>
              <w:sdtPr>
                <w:alias w:val="Contact:"/>
                <w:tag w:val="Contact:"/>
                <w:id w:val="-1644964002"/>
                <w:placeholder>
                  <w:docPart w:val="19FBEB5BE0AE4C2FBD193D8B9ED28C5C"/>
                </w:placeholder>
                <w:temporary/>
                <w:showingPlcHdr/>
                <w15:appearance w15:val="hidden"/>
              </w:sdtPr>
              <w:sdtEndPr/>
              <w:sdtContent>
                <w:r w:rsidR="00184E25">
                  <w:t>contact:</w:t>
                </w:r>
              </w:sdtContent>
            </w:sdt>
            <w:r w:rsidR="00184E25">
              <w:t xml:space="preserve"> </w:t>
            </w:r>
            <w:sdt>
              <w:sdtPr>
                <w:alias w:val="Enter your name:"/>
                <w:tag w:val="Enter your name:"/>
                <w:id w:val="1714162358"/>
                <w:placeholder>
                  <w:docPart w:val="8D5E8831EC2D42FBACB4C81BBE56B438"/>
                </w:placeholder>
                <w:temporary/>
                <w:showingPlcHdr/>
                <w15:appearance w15:val="hidden"/>
              </w:sdtPr>
              <w:sdtEndPr/>
              <w:sdtContent>
                <w:r w:rsidR="00184E25">
                  <w:t>Your Name</w:t>
                </w:r>
              </w:sdtContent>
            </w:sdt>
            <w:r w:rsidR="00184E25">
              <w:t xml:space="preserve"> </w:t>
            </w:r>
            <w:sdt>
              <w:sdtPr>
                <w:alias w:val="Contact at:"/>
                <w:tag w:val="Contact at:"/>
                <w:id w:val="-972742786"/>
                <w:placeholder>
                  <w:docPart w:val="4D363CE3EF664A639E2A6FF3A930A95A"/>
                </w:placeholder>
                <w:temporary/>
                <w:showingPlcHdr/>
                <w15:appearance w15:val="hidden"/>
              </w:sdtPr>
              <w:sdtEndPr/>
              <w:sdtContent>
                <w:r w:rsidR="00184E25">
                  <w:t>at</w:t>
                </w:r>
              </w:sdtContent>
            </w:sdt>
            <w:r w:rsidR="00184E25">
              <w:t xml:space="preserve"> </w:t>
            </w:r>
            <w:sdt>
              <w:sdtPr>
                <w:alias w:val="Enter company phone:"/>
                <w:tag w:val="Enter company phone:"/>
                <w:id w:val="241333561"/>
                <w:placeholder>
                  <w:docPart w:val="25DB3F6BC40549D4A65B051AD14000A5"/>
                </w:placeholder>
                <w:dataBinding w:prefixMappings="xmlns:ns0='http://schemas.microsoft.com/office/2006/coverPageProps'" w:xpath="/ns0:CoverPageProperties[1]/ns0:CompanyPhone[1]" w:storeItemID="{55AF091B-3C7A-41E3-B477-F2FDAA23CFDA}"/>
                <w15:appearance w15:val="hidden"/>
                <w:text/>
              </w:sdtPr>
              <w:sdtEndPr/>
              <w:sdtContent>
                <w:r w:rsidR="00613975">
                  <w:rPr>
                    <w:lang w:val="id-ID"/>
                  </w:rPr>
                  <w:t>5301100</w:t>
                </w:r>
              </w:sdtContent>
            </w:sdt>
            <w:r w:rsidR="00184E25">
              <w:t xml:space="preserve"> </w:t>
            </w:r>
            <w:sdt>
              <w:sdtPr>
                <w:alias w:val="Or email:"/>
                <w:tag w:val="Or email:"/>
                <w:id w:val="1230884056"/>
                <w:placeholder>
                  <w:docPart w:val="36D188D4F86D4CE3A71209CB3F2514A3"/>
                </w:placeholder>
                <w:temporary/>
                <w:showingPlcHdr/>
                <w15:appearance w15:val="hidden"/>
              </w:sdtPr>
              <w:sdtEndPr/>
              <w:sdtContent>
                <w:r w:rsidR="00184E25">
                  <w:t>or</w:t>
                </w:r>
              </w:sdtContent>
            </w:sdt>
            <w:r w:rsidR="00184E25">
              <w:t xml:space="preserve"> </w:t>
            </w:r>
            <w:sdt>
              <w:sdtPr>
                <w:alias w:val="Enter company email:"/>
                <w:tag w:val="Enter company email:"/>
                <w:id w:val="241333573"/>
                <w:placeholder>
                  <w:docPart w:val="48B6309E022D4B0297DBF7F445236391"/>
                </w:placeholder>
                <w:showingPlcHdr/>
                <w:dataBinding w:prefixMappings="xmlns:ns0='http://schemas.microsoft.com/office/2006/coverPageProps'" w:xpath="/ns0:CoverPageProperties[1]/ns0:CompanyEmail[1]" w:storeItemID="{55AF091B-3C7A-41E3-B477-F2FDAA23CFDA}"/>
                <w15:appearance w15:val="hidden"/>
                <w:text w:multiLine="1"/>
              </w:sdtPr>
              <w:sdtEndPr/>
              <w:sdtContent>
                <w:r w:rsidR="00184E25">
                  <w:t>Email</w:t>
                </w:r>
              </w:sdtContent>
            </w:sdt>
            <w:r w:rsidR="00184E25">
              <w:t>.</w:t>
            </w:r>
          </w:p>
        </w:tc>
      </w:tr>
      <w:tr w:rsidR="00184E25" w:rsidRPr="005524FD" w:rsidTr="007A007B">
        <w:tc>
          <w:tcPr>
            <w:tcW w:w="10790" w:type="dxa"/>
          </w:tcPr>
          <w:p w:rsidR="00184E25" w:rsidRPr="005524FD" w:rsidRDefault="00315789" w:rsidP="005524FD">
            <w:pPr>
              <w:pStyle w:val="Heading4"/>
              <w:outlineLvl w:val="3"/>
            </w:pPr>
            <w:sdt>
              <w:sdtPr>
                <w:alias w:val="Thank your for your business:"/>
                <w:tag w:val="Thank your for your business:"/>
                <w:id w:val="1338572466"/>
                <w:placeholder>
                  <w:docPart w:val="5051E107B1FA4222A1DBAEB61309993C"/>
                </w:placeholder>
                <w:temporary/>
                <w:showingPlcHdr/>
                <w15:appearance w15:val="hidden"/>
              </w:sdtPr>
              <w:sdtEndPr/>
              <w:sdtContent>
                <w:r w:rsidR="00184E25" w:rsidRPr="005524FD">
                  <w:t>Thank you for your business!</w:t>
                </w:r>
              </w:sdtContent>
            </w:sdt>
          </w:p>
        </w:tc>
      </w:tr>
    </w:tbl>
    <w:p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789" w:rsidRDefault="00315789" w:rsidP="00602102">
      <w:r>
        <w:separator/>
      </w:r>
    </w:p>
  </w:endnote>
  <w:endnote w:type="continuationSeparator" w:id="0">
    <w:p w:rsidR="00315789" w:rsidRDefault="00315789"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789" w:rsidRDefault="00315789" w:rsidP="00602102">
      <w:r>
        <w:separator/>
      </w:r>
    </w:p>
  </w:footnote>
  <w:footnote w:type="continuationSeparator" w:id="0">
    <w:p w:rsidR="00315789" w:rsidRDefault="00315789" w:rsidP="006021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10"/>
    <w:rsid w:val="00044386"/>
    <w:rsid w:val="00074F96"/>
    <w:rsid w:val="000B17E1"/>
    <w:rsid w:val="000D0754"/>
    <w:rsid w:val="000F4DBE"/>
    <w:rsid w:val="00160348"/>
    <w:rsid w:val="00184E25"/>
    <w:rsid w:val="001B5363"/>
    <w:rsid w:val="001E0FD3"/>
    <w:rsid w:val="002E3D51"/>
    <w:rsid w:val="002F4BA1"/>
    <w:rsid w:val="0031549A"/>
    <w:rsid w:val="00315789"/>
    <w:rsid w:val="00362932"/>
    <w:rsid w:val="00381330"/>
    <w:rsid w:val="003A1A47"/>
    <w:rsid w:val="003C59AE"/>
    <w:rsid w:val="0042240B"/>
    <w:rsid w:val="0043168A"/>
    <w:rsid w:val="00464C82"/>
    <w:rsid w:val="004F72C5"/>
    <w:rsid w:val="005272A2"/>
    <w:rsid w:val="005524FD"/>
    <w:rsid w:val="005964BE"/>
    <w:rsid w:val="005A5308"/>
    <w:rsid w:val="005C5B97"/>
    <w:rsid w:val="00602102"/>
    <w:rsid w:val="00613975"/>
    <w:rsid w:val="00623975"/>
    <w:rsid w:val="006479CF"/>
    <w:rsid w:val="006B1498"/>
    <w:rsid w:val="006B4C5A"/>
    <w:rsid w:val="0070247A"/>
    <w:rsid w:val="007034AB"/>
    <w:rsid w:val="00710955"/>
    <w:rsid w:val="0078217D"/>
    <w:rsid w:val="007A007B"/>
    <w:rsid w:val="007C601A"/>
    <w:rsid w:val="00820B2B"/>
    <w:rsid w:val="00856D18"/>
    <w:rsid w:val="00864A39"/>
    <w:rsid w:val="00870088"/>
    <w:rsid w:val="008773FD"/>
    <w:rsid w:val="00882C99"/>
    <w:rsid w:val="008C793D"/>
    <w:rsid w:val="0094399F"/>
    <w:rsid w:val="009538CD"/>
    <w:rsid w:val="009A090A"/>
    <w:rsid w:val="009C13BA"/>
    <w:rsid w:val="009C4DBD"/>
    <w:rsid w:val="009D13FC"/>
    <w:rsid w:val="00A1405C"/>
    <w:rsid w:val="00A253A9"/>
    <w:rsid w:val="00A4589C"/>
    <w:rsid w:val="00A94A24"/>
    <w:rsid w:val="00AF2058"/>
    <w:rsid w:val="00B1432F"/>
    <w:rsid w:val="00B15E47"/>
    <w:rsid w:val="00B51AAA"/>
    <w:rsid w:val="00B62E08"/>
    <w:rsid w:val="00BD12C5"/>
    <w:rsid w:val="00C0641D"/>
    <w:rsid w:val="00C36710"/>
    <w:rsid w:val="00CA46F2"/>
    <w:rsid w:val="00CD319D"/>
    <w:rsid w:val="00CD7C08"/>
    <w:rsid w:val="00D37145"/>
    <w:rsid w:val="00D456C2"/>
    <w:rsid w:val="00D60FC2"/>
    <w:rsid w:val="00DB6399"/>
    <w:rsid w:val="00E01E7E"/>
    <w:rsid w:val="00E11A1B"/>
    <w:rsid w:val="00E125CB"/>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D1F3498"/>
  <w15:docId w15:val="{4694BF9B-5D44-4836-ADDB-14FBEF18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daus%20Salim\AppData\Roaming\Microsoft\Templates\Simple%20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61B98CF82E46EE84EB9BB7CDB47AA9"/>
        <w:category>
          <w:name w:val="General"/>
          <w:gallery w:val="placeholder"/>
        </w:category>
        <w:types>
          <w:type w:val="bbPlcHdr"/>
        </w:types>
        <w:behaviors>
          <w:behavior w:val="content"/>
        </w:behaviors>
        <w:guid w:val="{7ABAB60C-FD4A-41E1-A804-6BF311222292}"/>
      </w:docPartPr>
      <w:docPartBody>
        <w:p w:rsidR="00C93A73" w:rsidRDefault="00C05046">
          <w:pPr>
            <w:pStyle w:val="8061B98CF82E46EE84EB9BB7CDB47AA9"/>
          </w:pPr>
          <w:r w:rsidRPr="00F35B85">
            <w:t>Company Name</w:t>
          </w:r>
        </w:p>
      </w:docPartBody>
    </w:docPart>
    <w:docPart>
      <w:docPartPr>
        <w:name w:val="73D6BD4F1DDF4F598854DC3845B4F478"/>
        <w:category>
          <w:name w:val="General"/>
          <w:gallery w:val="placeholder"/>
        </w:category>
        <w:types>
          <w:type w:val="bbPlcHdr"/>
        </w:types>
        <w:behaviors>
          <w:behavior w:val="content"/>
        </w:behaviors>
        <w:guid w:val="{7F4963E6-C590-48E8-80E9-B19334FBF1DF}"/>
      </w:docPartPr>
      <w:docPartBody>
        <w:p w:rsidR="00C93A73" w:rsidRDefault="00C05046">
          <w:pPr>
            <w:pStyle w:val="73D6BD4F1DDF4F598854DC3845B4F478"/>
          </w:pPr>
          <w:r>
            <w:t>Company Address</w:t>
          </w:r>
        </w:p>
      </w:docPartBody>
    </w:docPart>
    <w:docPart>
      <w:docPartPr>
        <w:name w:val="899DDF6B2C2A490BA10A5BBA2239DF2B"/>
        <w:category>
          <w:name w:val="General"/>
          <w:gallery w:val="placeholder"/>
        </w:category>
        <w:types>
          <w:type w:val="bbPlcHdr"/>
        </w:types>
        <w:behaviors>
          <w:behavior w:val="content"/>
        </w:behaviors>
        <w:guid w:val="{4E32380C-F7D1-4B6C-B6DD-C15B1060FBA0}"/>
      </w:docPartPr>
      <w:docPartBody>
        <w:p w:rsidR="00C93A73" w:rsidRDefault="00C05046">
          <w:pPr>
            <w:pStyle w:val="899DDF6B2C2A490BA10A5BBA2239DF2B"/>
          </w:pPr>
          <w:r>
            <w:t>Phone</w:t>
          </w:r>
        </w:p>
      </w:docPartBody>
    </w:docPart>
    <w:docPart>
      <w:docPartPr>
        <w:name w:val="C1F9BD63B7614F76A4366A9C0C0A863F"/>
        <w:category>
          <w:name w:val="General"/>
          <w:gallery w:val="placeholder"/>
        </w:category>
        <w:types>
          <w:type w:val="bbPlcHdr"/>
        </w:types>
        <w:behaviors>
          <w:behavior w:val="content"/>
        </w:behaviors>
        <w:guid w:val="{EF949A57-56CA-4CD1-AD43-1ADA93E3688C}"/>
      </w:docPartPr>
      <w:docPartBody>
        <w:p w:rsidR="00C93A73" w:rsidRDefault="00C05046">
          <w:pPr>
            <w:pStyle w:val="C1F9BD63B7614F76A4366A9C0C0A863F"/>
          </w:pPr>
          <w:r>
            <w:t>Enter phone</w:t>
          </w:r>
        </w:p>
      </w:docPartBody>
    </w:docPart>
    <w:docPart>
      <w:docPartPr>
        <w:name w:val="06346F91159545EF9FD42420F6A9DF78"/>
        <w:category>
          <w:name w:val="General"/>
          <w:gallery w:val="placeholder"/>
        </w:category>
        <w:types>
          <w:type w:val="bbPlcHdr"/>
        </w:types>
        <w:behaviors>
          <w:behavior w:val="content"/>
        </w:behaviors>
        <w:guid w:val="{340FF019-108D-4DD2-96E0-F2F61C557C66}"/>
      </w:docPartPr>
      <w:docPartBody>
        <w:p w:rsidR="00C93A73" w:rsidRDefault="00C05046">
          <w:pPr>
            <w:pStyle w:val="06346F91159545EF9FD42420F6A9DF78"/>
          </w:pPr>
          <w:r w:rsidRPr="00F35B85">
            <w:t>INVOICE</w:t>
          </w:r>
        </w:p>
      </w:docPartBody>
    </w:docPart>
    <w:docPart>
      <w:docPartPr>
        <w:name w:val="1E46D3EEBA0F42CF87EC98D5B5EAB4A5"/>
        <w:category>
          <w:name w:val="General"/>
          <w:gallery w:val="placeholder"/>
        </w:category>
        <w:types>
          <w:type w:val="bbPlcHdr"/>
        </w:types>
        <w:behaviors>
          <w:behavior w:val="content"/>
        </w:behaviors>
        <w:guid w:val="{FD410295-B5A9-4318-8AEB-4D21EA4F6C95}"/>
      </w:docPartPr>
      <w:docPartBody>
        <w:p w:rsidR="00C93A73" w:rsidRDefault="00C05046">
          <w:pPr>
            <w:pStyle w:val="1E46D3EEBA0F42CF87EC98D5B5EAB4A5"/>
          </w:pPr>
          <w:r w:rsidRPr="00B1432F">
            <w:t>Invoice</w:t>
          </w:r>
        </w:p>
      </w:docPartBody>
    </w:docPart>
    <w:docPart>
      <w:docPartPr>
        <w:name w:val="70F4A813FD2C4FEBB2E6F11C653F5AE5"/>
        <w:category>
          <w:name w:val="General"/>
          <w:gallery w:val="placeholder"/>
        </w:category>
        <w:types>
          <w:type w:val="bbPlcHdr"/>
        </w:types>
        <w:behaviors>
          <w:behavior w:val="content"/>
        </w:behaviors>
        <w:guid w:val="{0DE7D28B-40D4-49C5-AEBF-6DF26615EE0B}"/>
      </w:docPartPr>
      <w:docPartBody>
        <w:p w:rsidR="00C93A73" w:rsidRDefault="00C05046">
          <w:pPr>
            <w:pStyle w:val="70F4A813FD2C4FEBB2E6F11C653F5AE5"/>
          </w:pPr>
          <w:r w:rsidRPr="00B1432F">
            <w:t>100</w:t>
          </w:r>
        </w:p>
      </w:docPartBody>
    </w:docPart>
    <w:docPart>
      <w:docPartPr>
        <w:name w:val="A5070FF0ADA84B268C2C405AC49B4AC6"/>
        <w:category>
          <w:name w:val="General"/>
          <w:gallery w:val="placeholder"/>
        </w:category>
        <w:types>
          <w:type w:val="bbPlcHdr"/>
        </w:types>
        <w:behaviors>
          <w:behavior w:val="content"/>
        </w:behaviors>
        <w:guid w:val="{32FF5332-3D75-43C7-A0A4-5C359A2687B9}"/>
      </w:docPartPr>
      <w:docPartBody>
        <w:p w:rsidR="00C93A73" w:rsidRDefault="00C05046">
          <w:pPr>
            <w:pStyle w:val="A5070FF0ADA84B268C2C405AC49B4AC6"/>
          </w:pPr>
          <w:r w:rsidRPr="00B1432F">
            <w:t>Date</w:t>
          </w:r>
        </w:p>
      </w:docPartBody>
    </w:docPart>
    <w:docPart>
      <w:docPartPr>
        <w:name w:val="60B0C334F3BE4B91B89239DBAF19F48D"/>
        <w:category>
          <w:name w:val="General"/>
          <w:gallery w:val="placeholder"/>
        </w:category>
        <w:types>
          <w:type w:val="bbPlcHdr"/>
        </w:types>
        <w:behaviors>
          <w:behavior w:val="content"/>
        </w:behaviors>
        <w:guid w:val="{3180ABFA-CC31-45A9-83DA-C04334CF6948}"/>
      </w:docPartPr>
      <w:docPartBody>
        <w:p w:rsidR="00C93A73" w:rsidRDefault="00C05046">
          <w:pPr>
            <w:pStyle w:val="60B0C334F3BE4B91B89239DBAF19F48D"/>
          </w:pPr>
          <w:r>
            <w:t>Ship To:</w:t>
          </w:r>
        </w:p>
      </w:docPartBody>
    </w:docPart>
    <w:docPart>
      <w:docPartPr>
        <w:name w:val="A08ECBDD39BD4D2FA320CBC7FB33E816"/>
        <w:category>
          <w:name w:val="General"/>
          <w:gallery w:val="placeholder"/>
        </w:category>
        <w:types>
          <w:type w:val="bbPlcHdr"/>
        </w:types>
        <w:behaviors>
          <w:behavior w:val="content"/>
        </w:behaviors>
        <w:guid w:val="{FD60F799-F1FF-4460-B3B2-76ADBF0B56DC}"/>
      </w:docPartPr>
      <w:docPartBody>
        <w:p w:rsidR="00C93A73" w:rsidRDefault="00C05046">
          <w:pPr>
            <w:pStyle w:val="A08ECBDD39BD4D2FA320CBC7FB33E816"/>
          </w:pPr>
          <w:r>
            <w:t>Comments or special instructions:</w:t>
          </w:r>
        </w:p>
      </w:docPartBody>
    </w:docPart>
    <w:docPart>
      <w:docPartPr>
        <w:name w:val="9133A4AE6CC74910A2340E5B28C29C20"/>
        <w:category>
          <w:name w:val="General"/>
          <w:gallery w:val="placeholder"/>
        </w:category>
        <w:types>
          <w:type w:val="bbPlcHdr"/>
        </w:types>
        <w:behaviors>
          <w:behavior w:val="content"/>
        </w:behaviors>
        <w:guid w:val="{9E3A8628-6C63-4AE1-8F33-77C2E3E836CC}"/>
      </w:docPartPr>
      <w:docPartBody>
        <w:p w:rsidR="00C93A73" w:rsidRDefault="00C05046">
          <w:pPr>
            <w:pStyle w:val="9133A4AE6CC74910A2340E5B28C29C20"/>
          </w:pPr>
          <w:r w:rsidRPr="00B15E47">
            <w:t>SALESPERSON</w:t>
          </w:r>
        </w:p>
      </w:docPartBody>
    </w:docPart>
    <w:docPart>
      <w:docPartPr>
        <w:name w:val="152DE74F5300426BA51CB6E81D15F485"/>
        <w:category>
          <w:name w:val="General"/>
          <w:gallery w:val="placeholder"/>
        </w:category>
        <w:types>
          <w:type w:val="bbPlcHdr"/>
        </w:types>
        <w:behaviors>
          <w:behavior w:val="content"/>
        </w:behaviors>
        <w:guid w:val="{C838C6CA-46F2-49E2-95D7-7E261E6DD2EA}"/>
      </w:docPartPr>
      <w:docPartBody>
        <w:p w:rsidR="00C93A73" w:rsidRDefault="00C05046">
          <w:pPr>
            <w:pStyle w:val="152DE74F5300426BA51CB6E81D15F485"/>
          </w:pPr>
          <w:r w:rsidRPr="00B15E47">
            <w:t>P.O. NUMBER</w:t>
          </w:r>
        </w:p>
      </w:docPartBody>
    </w:docPart>
    <w:docPart>
      <w:docPartPr>
        <w:name w:val="C58E66E16C634508BDB5FD29CC178E7F"/>
        <w:category>
          <w:name w:val="General"/>
          <w:gallery w:val="placeholder"/>
        </w:category>
        <w:types>
          <w:type w:val="bbPlcHdr"/>
        </w:types>
        <w:behaviors>
          <w:behavior w:val="content"/>
        </w:behaviors>
        <w:guid w:val="{1B960799-D23C-4993-9AA1-858C952B57A8}"/>
      </w:docPartPr>
      <w:docPartBody>
        <w:p w:rsidR="00C93A73" w:rsidRDefault="00C05046">
          <w:pPr>
            <w:pStyle w:val="C58E66E16C634508BDB5FD29CC178E7F"/>
          </w:pPr>
          <w:r w:rsidRPr="00B15E47">
            <w:t>REQUISITIONER</w:t>
          </w:r>
        </w:p>
      </w:docPartBody>
    </w:docPart>
    <w:docPart>
      <w:docPartPr>
        <w:name w:val="5D6F6435A92C4C2089859C9CA10DA028"/>
        <w:category>
          <w:name w:val="General"/>
          <w:gallery w:val="placeholder"/>
        </w:category>
        <w:types>
          <w:type w:val="bbPlcHdr"/>
        </w:types>
        <w:behaviors>
          <w:behavior w:val="content"/>
        </w:behaviors>
        <w:guid w:val="{85CC71DC-C008-47EC-AD2F-64C2332455B8}"/>
      </w:docPartPr>
      <w:docPartBody>
        <w:p w:rsidR="00C93A73" w:rsidRDefault="00C05046">
          <w:pPr>
            <w:pStyle w:val="5D6F6435A92C4C2089859C9CA10DA028"/>
          </w:pPr>
          <w:r w:rsidRPr="00B15E47">
            <w:t>SHIPPED VIA</w:t>
          </w:r>
        </w:p>
      </w:docPartBody>
    </w:docPart>
    <w:docPart>
      <w:docPartPr>
        <w:name w:val="3665F3D6937646C0BA284DE916F161D7"/>
        <w:category>
          <w:name w:val="General"/>
          <w:gallery w:val="placeholder"/>
        </w:category>
        <w:types>
          <w:type w:val="bbPlcHdr"/>
        </w:types>
        <w:behaviors>
          <w:behavior w:val="content"/>
        </w:behaviors>
        <w:guid w:val="{818B9C3D-FAF7-4466-A494-254166F9F27F}"/>
      </w:docPartPr>
      <w:docPartBody>
        <w:p w:rsidR="00C93A73" w:rsidRDefault="00C05046">
          <w:pPr>
            <w:pStyle w:val="3665F3D6937646C0BA284DE916F161D7"/>
          </w:pPr>
          <w:r w:rsidRPr="00B15E47">
            <w:t>F.O.B. POINT</w:t>
          </w:r>
        </w:p>
      </w:docPartBody>
    </w:docPart>
    <w:docPart>
      <w:docPartPr>
        <w:name w:val="F5965F19009C4342A222AD59A0E6F7C0"/>
        <w:category>
          <w:name w:val="General"/>
          <w:gallery w:val="placeholder"/>
        </w:category>
        <w:types>
          <w:type w:val="bbPlcHdr"/>
        </w:types>
        <w:behaviors>
          <w:behavior w:val="content"/>
        </w:behaviors>
        <w:guid w:val="{C664EBF6-F2EC-4264-BD60-70B67825676A}"/>
      </w:docPartPr>
      <w:docPartBody>
        <w:p w:rsidR="00C93A73" w:rsidRDefault="00C05046">
          <w:pPr>
            <w:pStyle w:val="F5965F19009C4342A222AD59A0E6F7C0"/>
          </w:pPr>
          <w:r w:rsidRPr="00B15E47">
            <w:t>TERMS</w:t>
          </w:r>
        </w:p>
      </w:docPartBody>
    </w:docPart>
    <w:docPart>
      <w:docPartPr>
        <w:name w:val="6A6A275D8F3D4B9EA4219A6918D0FD80"/>
        <w:category>
          <w:name w:val="General"/>
          <w:gallery w:val="placeholder"/>
        </w:category>
        <w:types>
          <w:type w:val="bbPlcHdr"/>
        </w:types>
        <w:behaviors>
          <w:behavior w:val="content"/>
        </w:behaviors>
        <w:guid w:val="{3DA0F5A5-BFEE-403B-96EA-606AFF6F7B0E}"/>
      </w:docPartPr>
      <w:docPartBody>
        <w:p w:rsidR="00C93A73" w:rsidRDefault="00C05046">
          <w:pPr>
            <w:pStyle w:val="6A6A275D8F3D4B9EA4219A6918D0FD80"/>
          </w:pPr>
          <w:r>
            <w:t>Due on receipt</w:t>
          </w:r>
        </w:p>
      </w:docPartBody>
    </w:docPart>
    <w:docPart>
      <w:docPartPr>
        <w:name w:val="054022D674384F5E976588D7D357303F"/>
        <w:category>
          <w:name w:val="General"/>
          <w:gallery w:val="placeholder"/>
        </w:category>
        <w:types>
          <w:type w:val="bbPlcHdr"/>
        </w:types>
        <w:behaviors>
          <w:behavior w:val="content"/>
        </w:behaviors>
        <w:guid w:val="{D7FD0430-4F87-4059-B484-947383CC5199}"/>
      </w:docPartPr>
      <w:docPartBody>
        <w:p w:rsidR="00C93A73" w:rsidRDefault="00C05046">
          <w:pPr>
            <w:pStyle w:val="054022D674384F5E976588D7D357303F"/>
          </w:pPr>
          <w:r>
            <w:t>QUANTITY</w:t>
          </w:r>
        </w:p>
      </w:docPartBody>
    </w:docPart>
    <w:docPart>
      <w:docPartPr>
        <w:name w:val="F6C91BC1C6FA41C9918684904F6EE116"/>
        <w:category>
          <w:name w:val="General"/>
          <w:gallery w:val="placeholder"/>
        </w:category>
        <w:types>
          <w:type w:val="bbPlcHdr"/>
        </w:types>
        <w:behaviors>
          <w:behavior w:val="content"/>
        </w:behaviors>
        <w:guid w:val="{F8B32AE2-172A-464C-8AF7-730EBC9CA7EE}"/>
      </w:docPartPr>
      <w:docPartBody>
        <w:p w:rsidR="00C93A73" w:rsidRDefault="00C05046">
          <w:pPr>
            <w:pStyle w:val="F6C91BC1C6FA41C9918684904F6EE116"/>
          </w:pPr>
          <w:r>
            <w:t>DESCRIPTION</w:t>
          </w:r>
        </w:p>
      </w:docPartBody>
    </w:docPart>
    <w:docPart>
      <w:docPartPr>
        <w:name w:val="0CEF1F8B4B404A24A0367F1DFC802DC3"/>
        <w:category>
          <w:name w:val="General"/>
          <w:gallery w:val="placeholder"/>
        </w:category>
        <w:types>
          <w:type w:val="bbPlcHdr"/>
        </w:types>
        <w:behaviors>
          <w:behavior w:val="content"/>
        </w:behaviors>
        <w:guid w:val="{52AE0EE2-E6DB-41CD-A1CF-00EC788D6A01}"/>
      </w:docPartPr>
      <w:docPartBody>
        <w:p w:rsidR="00C93A73" w:rsidRDefault="00C05046">
          <w:pPr>
            <w:pStyle w:val="0CEF1F8B4B404A24A0367F1DFC802DC3"/>
          </w:pPr>
          <w:r>
            <w:t>UNIT PRICE</w:t>
          </w:r>
        </w:p>
      </w:docPartBody>
    </w:docPart>
    <w:docPart>
      <w:docPartPr>
        <w:name w:val="C967B4DD053C488DBC1FC35915FE196A"/>
        <w:category>
          <w:name w:val="General"/>
          <w:gallery w:val="placeholder"/>
        </w:category>
        <w:types>
          <w:type w:val="bbPlcHdr"/>
        </w:types>
        <w:behaviors>
          <w:behavior w:val="content"/>
        </w:behaviors>
        <w:guid w:val="{CC88DAA6-E28C-48C8-B327-7CED4D75FEE1}"/>
      </w:docPartPr>
      <w:docPartBody>
        <w:p w:rsidR="00C93A73" w:rsidRDefault="00C05046">
          <w:pPr>
            <w:pStyle w:val="C967B4DD053C488DBC1FC35915FE196A"/>
          </w:pPr>
          <w:r>
            <w:t>TOTAL</w:t>
          </w:r>
        </w:p>
      </w:docPartBody>
    </w:docPart>
    <w:docPart>
      <w:docPartPr>
        <w:name w:val="928C1A987EBA46B7BC521E0B435C6789"/>
        <w:category>
          <w:name w:val="General"/>
          <w:gallery w:val="placeholder"/>
        </w:category>
        <w:types>
          <w:type w:val="bbPlcHdr"/>
        </w:types>
        <w:behaviors>
          <w:behavior w:val="content"/>
        </w:behaviors>
        <w:guid w:val="{7221AB6A-767D-489E-8475-6D2BED055176}"/>
      </w:docPartPr>
      <w:docPartBody>
        <w:p w:rsidR="00C93A73" w:rsidRDefault="00C05046">
          <w:pPr>
            <w:pStyle w:val="928C1A987EBA46B7BC521E0B435C6789"/>
          </w:pPr>
          <w:r>
            <w:t>SUBTOTAL</w:t>
          </w:r>
        </w:p>
      </w:docPartBody>
    </w:docPart>
    <w:docPart>
      <w:docPartPr>
        <w:name w:val="B5E63C9A733F4B8882E62DBA320699DD"/>
        <w:category>
          <w:name w:val="General"/>
          <w:gallery w:val="placeholder"/>
        </w:category>
        <w:types>
          <w:type w:val="bbPlcHdr"/>
        </w:types>
        <w:behaviors>
          <w:behavior w:val="content"/>
        </w:behaviors>
        <w:guid w:val="{1D1AD92C-0CA1-4BB6-8E49-589E5AAD1FEC}"/>
      </w:docPartPr>
      <w:docPartBody>
        <w:p w:rsidR="00C93A73" w:rsidRDefault="00C05046">
          <w:pPr>
            <w:pStyle w:val="B5E63C9A733F4B8882E62DBA320699DD"/>
          </w:pPr>
          <w:r>
            <w:t>SALES TAX</w:t>
          </w:r>
        </w:p>
      </w:docPartBody>
    </w:docPart>
    <w:docPart>
      <w:docPartPr>
        <w:name w:val="3CBEE9B4306844C7B94B09051145CF8C"/>
        <w:category>
          <w:name w:val="General"/>
          <w:gallery w:val="placeholder"/>
        </w:category>
        <w:types>
          <w:type w:val="bbPlcHdr"/>
        </w:types>
        <w:behaviors>
          <w:behavior w:val="content"/>
        </w:behaviors>
        <w:guid w:val="{AEA0DCA4-9B5B-454E-9DF9-58361B857AA9}"/>
      </w:docPartPr>
      <w:docPartBody>
        <w:p w:rsidR="00C93A73" w:rsidRDefault="00C05046">
          <w:pPr>
            <w:pStyle w:val="3CBEE9B4306844C7B94B09051145CF8C"/>
          </w:pPr>
          <w:r>
            <w:t>SHIPPING &amp; HANDLING</w:t>
          </w:r>
        </w:p>
      </w:docPartBody>
    </w:docPart>
    <w:docPart>
      <w:docPartPr>
        <w:name w:val="E00851162C874B2694D8CDEFAD76BBB0"/>
        <w:category>
          <w:name w:val="General"/>
          <w:gallery w:val="placeholder"/>
        </w:category>
        <w:types>
          <w:type w:val="bbPlcHdr"/>
        </w:types>
        <w:behaviors>
          <w:behavior w:val="content"/>
        </w:behaviors>
        <w:guid w:val="{7AD7E7E6-39FA-489A-AB47-F5E517A03C88}"/>
      </w:docPartPr>
      <w:docPartBody>
        <w:p w:rsidR="00C93A73" w:rsidRDefault="00C05046">
          <w:pPr>
            <w:pStyle w:val="E00851162C874B2694D8CDEFAD76BBB0"/>
          </w:pPr>
          <w:r>
            <w:t>TOTAL DUE</w:t>
          </w:r>
        </w:p>
      </w:docPartBody>
    </w:docPart>
    <w:docPart>
      <w:docPartPr>
        <w:name w:val="00481D7792B14218AA4D2C615D5F83B1"/>
        <w:category>
          <w:name w:val="General"/>
          <w:gallery w:val="placeholder"/>
        </w:category>
        <w:types>
          <w:type w:val="bbPlcHdr"/>
        </w:types>
        <w:behaviors>
          <w:behavior w:val="content"/>
        </w:behaviors>
        <w:guid w:val="{83F8CC1F-DA5F-40F6-BD3A-53B3A0D4ADCB}"/>
      </w:docPartPr>
      <w:docPartBody>
        <w:p w:rsidR="00C93A73" w:rsidRDefault="00C05046">
          <w:pPr>
            <w:pStyle w:val="00481D7792B14218AA4D2C615D5F83B1"/>
          </w:pPr>
          <w:r>
            <w:t>Make all checks payable to</w:t>
          </w:r>
        </w:p>
      </w:docPartBody>
    </w:docPart>
    <w:docPart>
      <w:docPartPr>
        <w:name w:val="D22F216A612A48AE809A439D9B405DC2"/>
        <w:category>
          <w:name w:val="General"/>
          <w:gallery w:val="placeholder"/>
        </w:category>
        <w:types>
          <w:type w:val="bbPlcHdr"/>
        </w:types>
        <w:behaviors>
          <w:behavior w:val="content"/>
        </w:behaviors>
        <w:guid w:val="{2FBDAC1B-7139-41E1-B90E-F51782F359D0}"/>
      </w:docPartPr>
      <w:docPartBody>
        <w:p w:rsidR="00C93A73" w:rsidRDefault="00C05046">
          <w:pPr>
            <w:pStyle w:val="D22F216A612A48AE809A439D9B405DC2"/>
          </w:pPr>
          <w:r>
            <w:t>Company Name</w:t>
          </w:r>
        </w:p>
      </w:docPartBody>
    </w:docPart>
    <w:docPart>
      <w:docPartPr>
        <w:name w:val="3154F2169B2D4C5AB09BA55D6AB1B51B"/>
        <w:category>
          <w:name w:val="General"/>
          <w:gallery w:val="placeholder"/>
        </w:category>
        <w:types>
          <w:type w:val="bbPlcHdr"/>
        </w:types>
        <w:behaviors>
          <w:behavior w:val="content"/>
        </w:behaviors>
        <w:guid w:val="{DDC1BEF5-45E6-4516-89CD-DC21F6EA520C}"/>
      </w:docPartPr>
      <w:docPartBody>
        <w:p w:rsidR="00C93A73" w:rsidRDefault="00C05046">
          <w:pPr>
            <w:pStyle w:val="3154F2169B2D4C5AB09BA55D6AB1B51B"/>
          </w:pPr>
          <w:r w:rsidRPr="009C4DBD">
            <w:t>If you have any questions concerning this invoice,</w:t>
          </w:r>
        </w:p>
      </w:docPartBody>
    </w:docPart>
    <w:docPart>
      <w:docPartPr>
        <w:name w:val="19FBEB5BE0AE4C2FBD193D8B9ED28C5C"/>
        <w:category>
          <w:name w:val="General"/>
          <w:gallery w:val="placeholder"/>
        </w:category>
        <w:types>
          <w:type w:val="bbPlcHdr"/>
        </w:types>
        <w:behaviors>
          <w:behavior w:val="content"/>
        </w:behaviors>
        <w:guid w:val="{A2DB6DE8-CAA6-4A39-92F7-215D86C271A7}"/>
      </w:docPartPr>
      <w:docPartBody>
        <w:p w:rsidR="00C93A73" w:rsidRDefault="00C05046">
          <w:pPr>
            <w:pStyle w:val="19FBEB5BE0AE4C2FBD193D8B9ED28C5C"/>
          </w:pPr>
          <w:r>
            <w:t>contact:</w:t>
          </w:r>
        </w:p>
      </w:docPartBody>
    </w:docPart>
    <w:docPart>
      <w:docPartPr>
        <w:name w:val="8D5E8831EC2D42FBACB4C81BBE56B438"/>
        <w:category>
          <w:name w:val="General"/>
          <w:gallery w:val="placeholder"/>
        </w:category>
        <w:types>
          <w:type w:val="bbPlcHdr"/>
        </w:types>
        <w:behaviors>
          <w:behavior w:val="content"/>
        </w:behaviors>
        <w:guid w:val="{85B58279-944C-4B43-B3AD-378FBC6C3C94}"/>
      </w:docPartPr>
      <w:docPartBody>
        <w:p w:rsidR="00C93A73" w:rsidRDefault="00C05046">
          <w:pPr>
            <w:pStyle w:val="8D5E8831EC2D42FBACB4C81BBE56B438"/>
          </w:pPr>
          <w:r>
            <w:t>Your Name</w:t>
          </w:r>
        </w:p>
      </w:docPartBody>
    </w:docPart>
    <w:docPart>
      <w:docPartPr>
        <w:name w:val="4D363CE3EF664A639E2A6FF3A930A95A"/>
        <w:category>
          <w:name w:val="General"/>
          <w:gallery w:val="placeholder"/>
        </w:category>
        <w:types>
          <w:type w:val="bbPlcHdr"/>
        </w:types>
        <w:behaviors>
          <w:behavior w:val="content"/>
        </w:behaviors>
        <w:guid w:val="{5152559A-3802-4AEB-991D-FC59A74A563E}"/>
      </w:docPartPr>
      <w:docPartBody>
        <w:p w:rsidR="00C93A73" w:rsidRDefault="00C05046">
          <w:pPr>
            <w:pStyle w:val="4D363CE3EF664A639E2A6FF3A930A95A"/>
          </w:pPr>
          <w:r>
            <w:t>at</w:t>
          </w:r>
        </w:p>
      </w:docPartBody>
    </w:docPart>
    <w:docPart>
      <w:docPartPr>
        <w:name w:val="25DB3F6BC40549D4A65B051AD14000A5"/>
        <w:category>
          <w:name w:val="General"/>
          <w:gallery w:val="placeholder"/>
        </w:category>
        <w:types>
          <w:type w:val="bbPlcHdr"/>
        </w:types>
        <w:behaviors>
          <w:behavior w:val="content"/>
        </w:behaviors>
        <w:guid w:val="{3BFAAC89-D3B7-4340-944D-EF8579D67BD0}"/>
      </w:docPartPr>
      <w:docPartBody>
        <w:p w:rsidR="00C93A73" w:rsidRDefault="00C05046">
          <w:pPr>
            <w:pStyle w:val="25DB3F6BC40549D4A65B051AD14000A5"/>
          </w:pPr>
          <w:r>
            <w:t>Phone</w:t>
          </w:r>
        </w:p>
      </w:docPartBody>
    </w:docPart>
    <w:docPart>
      <w:docPartPr>
        <w:name w:val="36D188D4F86D4CE3A71209CB3F2514A3"/>
        <w:category>
          <w:name w:val="General"/>
          <w:gallery w:val="placeholder"/>
        </w:category>
        <w:types>
          <w:type w:val="bbPlcHdr"/>
        </w:types>
        <w:behaviors>
          <w:behavior w:val="content"/>
        </w:behaviors>
        <w:guid w:val="{1E072E63-B137-4852-BF2F-18540607E8DF}"/>
      </w:docPartPr>
      <w:docPartBody>
        <w:p w:rsidR="00C93A73" w:rsidRDefault="00C05046">
          <w:pPr>
            <w:pStyle w:val="36D188D4F86D4CE3A71209CB3F2514A3"/>
          </w:pPr>
          <w:r>
            <w:t>or</w:t>
          </w:r>
        </w:p>
      </w:docPartBody>
    </w:docPart>
    <w:docPart>
      <w:docPartPr>
        <w:name w:val="48B6309E022D4B0297DBF7F445236391"/>
        <w:category>
          <w:name w:val="General"/>
          <w:gallery w:val="placeholder"/>
        </w:category>
        <w:types>
          <w:type w:val="bbPlcHdr"/>
        </w:types>
        <w:behaviors>
          <w:behavior w:val="content"/>
        </w:behaviors>
        <w:guid w:val="{4DF35471-2BCE-43AE-90C4-3276A49BA6BA}"/>
      </w:docPartPr>
      <w:docPartBody>
        <w:p w:rsidR="00C93A73" w:rsidRDefault="00C05046">
          <w:pPr>
            <w:pStyle w:val="48B6309E022D4B0297DBF7F445236391"/>
          </w:pPr>
          <w:r>
            <w:t>Email</w:t>
          </w:r>
        </w:p>
      </w:docPartBody>
    </w:docPart>
    <w:docPart>
      <w:docPartPr>
        <w:name w:val="5051E107B1FA4222A1DBAEB61309993C"/>
        <w:category>
          <w:name w:val="General"/>
          <w:gallery w:val="placeholder"/>
        </w:category>
        <w:types>
          <w:type w:val="bbPlcHdr"/>
        </w:types>
        <w:behaviors>
          <w:behavior w:val="content"/>
        </w:behaviors>
        <w:guid w:val="{B006E1AD-9958-471D-B399-5A4E21DF6B70}"/>
      </w:docPartPr>
      <w:docPartBody>
        <w:p w:rsidR="00C93A73" w:rsidRDefault="00C05046">
          <w:pPr>
            <w:pStyle w:val="5051E107B1FA4222A1DBAEB61309993C"/>
          </w:pPr>
          <w:r w:rsidRPr="005524FD">
            <w:t>Thank you for your 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46"/>
    <w:rsid w:val="0003174C"/>
    <w:rsid w:val="00C05046"/>
    <w:rsid w:val="00C93A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1B98CF82E46EE84EB9BB7CDB47AA9">
    <w:name w:val="8061B98CF82E46EE84EB9BB7CDB47AA9"/>
  </w:style>
  <w:style w:type="paragraph" w:customStyle="1" w:styleId="A2DED292CCAD45CCB273813EC9512F35">
    <w:name w:val="A2DED292CCAD45CCB273813EC9512F35"/>
  </w:style>
  <w:style w:type="paragraph" w:customStyle="1" w:styleId="73D6BD4F1DDF4F598854DC3845B4F478">
    <w:name w:val="73D6BD4F1DDF4F598854DC3845B4F478"/>
  </w:style>
  <w:style w:type="paragraph" w:customStyle="1" w:styleId="899DDF6B2C2A490BA10A5BBA2239DF2B">
    <w:name w:val="899DDF6B2C2A490BA10A5BBA2239DF2B"/>
  </w:style>
  <w:style w:type="paragraph" w:customStyle="1" w:styleId="C1F9BD63B7614F76A4366A9C0C0A863F">
    <w:name w:val="C1F9BD63B7614F76A4366A9C0C0A863F"/>
  </w:style>
  <w:style w:type="paragraph" w:customStyle="1" w:styleId="C313ABE50BF54DA49FEBD8B93D46FEE6">
    <w:name w:val="C313ABE50BF54DA49FEBD8B93D46FEE6"/>
  </w:style>
  <w:style w:type="paragraph" w:customStyle="1" w:styleId="5748987A2D90425E87B359B7A23F6D6B">
    <w:name w:val="5748987A2D90425E87B359B7A23F6D6B"/>
  </w:style>
  <w:style w:type="paragraph" w:customStyle="1" w:styleId="06346F91159545EF9FD42420F6A9DF78">
    <w:name w:val="06346F91159545EF9FD42420F6A9DF78"/>
  </w:style>
  <w:style w:type="paragraph" w:customStyle="1" w:styleId="1E46D3EEBA0F42CF87EC98D5B5EAB4A5">
    <w:name w:val="1E46D3EEBA0F42CF87EC98D5B5EAB4A5"/>
  </w:style>
  <w:style w:type="paragraph" w:customStyle="1" w:styleId="70F4A813FD2C4FEBB2E6F11C653F5AE5">
    <w:name w:val="70F4A813FD2C4FEBB2E6F11C653F5AE5"/>
  </w:style>
  <w:style w:type="paragraph" w:customStyle="1" w:styleId="A5070FF0ADA84B268C2C405AC49B4AC6">
    <w:name w:val="A5070FF0ADA84B268C2C405AC49B4AC6"/>
  </w:style>
  <w:style w:type="paragraph" w:customStyle="1" w:styleId="BD042593BC534149B966893D023472C1">
    <w:name w:val="BD042593BC534149B966893D023472C1"/>
  </w:style>
  <w:style w:type="paragraph" w:customStyle="1" w:styleId="8F7B07E50D134D32988A54A8C9B7D6A1">
    <w:name w:val="8F7B07E50D134D32988A54A8C9B7D6A1"/>
  </w:style>
  <w:style w:type="paragraph" w:customStyle="1" w:styleId="DE440ADDFB2849EDA4C7EF5E2D159386">
    <w:name w:val="DE440ADDFB2849EDA4C7EF5E2D159386"/>
  </w:style>
  <w:style w:type="paragraph" w:customStyle="1" w:styleId="6442F44FDFE241C391709D41DA137B8C">
    <w:name w:val="6442F44FDFE241C391709D41DA137B8C"/>
  </w:style>
  <w:style w:type="paragraph" w:customStyle="1" w:styleId="60359A0C1DA3467E81E92FF5BF78F011">
    <w:name w:val="60359A0C1DA3467E81E92FF5BF78F011"/>
  </w:style>
  <w:style w:type="paragraph" w:customStyle="1" w:styleId="5B38B62F9E044ED5AA997F898CD9C6E5">
    <w:name w:val="5B38B62F9E044ED5AA997F898CD9C6E5"/>
  </w:style>
  <w:style w:type="paragraph" w:customStyle="1" w:styleId="3DAD9C1D86C74306B3E256A8EBB4156C">
    <w:name w:val="3DAD9C1D86C74306B3E256A8EBB4156C"/>
  </w:style>
  <w:style w:type="paragraph" w:customStyle="1" w:styleId="60B0C334F3BE4B91B89239DBAF19F48D">
    <w:name w:val="60B0C334F3BE4B91B89239DBAF19F48D"/>
  </w:style>
  <w:style w:type="paragraph" w:customStyle="1" w:styleId="021A67D65067410493E9DAE9C4AD0B2C">
    <w:name w:val="021A67D65067410493E9DAE9C4AD0B2C"/>
  </w:style>
  <w:style w:type="paragraph" w:customStyle="1" w:styleId="CE58D89563A94633A0B94150D3D20260">
    <w:name w:val="CE58D89563A94633A0B94150D3D20260"/>
  </w:style>
  <w:style w:type="paragraph" w:customStyle="1" w:styleId="BB02AD7B42F149DBB281B16D547C30F0">
    <w:name w:val="BB02AD7B42F149DBB281B16D547C30F0"/>
  </w:style>
  <w:style w:type="paragraph" w:customStyle="1" w:styleId="30A39C75CFF84CECADD7797F4A61D42E">
    <w:name w:val="30A39C75CFF84CECADD7797F4A61D42E"/>
  </w:style>
  <w:style w:type="paragraph" w:customStyle="1" w:styleId="58F1257F4A704A5C878C718A2212022B">
    <w:name w:val="58F1257F4A704A5C878C718A2212022B"/>
  </w:style>
  <w:style w:type="paragraph" w:customStyle="1" w:styleId="A08ECBDD39BD4D2FA320CBC7FB33E816">
    <w:name w:val="A08ECBDD39BD4D2FA320CBC7FB33E816"/>
  </w:style>
  <w:style w:type="paragraph" w:customStyle="1" w:styleId="1C305D0620074832A7B6734B0A756B8B">
    <w:name w:val="1C305D0620074832A7B6734B0A756B8B"/>
  </w:style>
  <w:style w:type="paragraph" w:customStyle="1" w:styleId="9133A4AE6CC74910A2340E5B28C29C20">
    <w:name w:val="9133A4AE6CC74910A2340E5B28C29C20"/>
  </w:style>
  <w:style w:type="paragraph" w:customStyle="1" w:styleId="152DE74F5300426BA51CB6E81D15F485">
    <w:name w:val="152DE74F5300426BA51CB6E81D15F485"/>
  </w:style>
  <w:style w:type="paragraph" w:customStyle="1" w:styleId="C58E66E16C634508BDB5FD29CC178E7F">
    <w:name w:val="C58E66E16C634508BDB5FD29CC178E7F"/>
  </w:style>
  <w:style w:type="paragraph" w:customStyle="1" w:styleId="5D6F6435A92C4C2089859C9CA10DA028">
    <w:name w:val="5D6F6435A92C4C2089859C9CA10DA028"/>
  </w:style>
  <w:style w:type="paragraph" w:customStyle="1" w:styleId="3665F3D6937646C0BA284DE916F161D7">
    <w:name w:val="3665F3D6937646C0BA284DE916F161D7"/>
  </w:style>
  <w:style w:type="paragraph" w:customStyle="1" w:styleId="F5965F19009C4342A222AD59A0E6F7C0">
    <w:name w:val="F5965F19009C4342A222AD59A0E6F7C0"/>
  </w:style>
  <w:style w:type="paragraph" w:customStyle="1" w:styleId="8DF458828AA84F90B1873639C34DC896">
    <w:name w:val="8DF458828AA84F90B1873639C34DC896"/>
  </w:style>
  <w:style w:type="paragraph" w:customStyle="1" w:styleId="3A88688BF1004619B8BD8A12983B9152">
    <w:name w:val="3A88688BF1004619B8BD8A12983B9152"/>
  </w:style>
  <w:style w:type="paragraph" w:customStyle="1" w:styleId="789F353F27F74F82A47EB070CAFD14E8">
    <w:name w:val="789F353F27F74F82A47EB070CAFD14E8"/>
  </w:style>
  <w:style w:type="paragraph" w:customStyle="1" w:styleId="BD7B0D6686594B7A9515038B52F575E4">
    <w:name w:val="BD7B0D6686594B7A9515038B52F575E4"/>
  </w:style>
  <w:style w:type="paragraph" w:customStyle="1" w:styleId="1231C77915C74AC4BCF492DA9BA0A2BD">
    <w:name w:val="1231C77915C74AC4BCF492DA9BA0A2BD"/>
  </w:style>
  <w:style w:type="paragraph" w:customStyle="1" w:styleId="6A6A275D8F3D4B9EA4219A6918D0FD80">
    <w:name w:val="6A6A275D8F3D4B9EA4219A6918D0FD80"/>
  </w:style>
  <w:style w:type="paragraph" w:customStyle="1" w:styleId="054022D674384F5E976588D7D357303F">
    <w:name w:val="054022D674384F5E976588D7D357303F"/>
  </w:style>
  <w:style w:type="paragraph" w:customStyle="1" w:styleId="F6C91BC1C6FA41C9918684904F6EE116">
    <w:name w:val="F6C91BC1C6FA41C9918684904F6EE116"/>
  </w:style>
  <w:style w:type="paragraph" w:customStyle="1" w:styleId="0CEF1F8B4B404A24A0367F1DFC802DC3">
    <w:name w:val="0CEF1F8B4B404A24A0367F1DFC802DC3"/>
  </w:style>
  <w:style w:type="paragraph" w:customStyle="1" w:styleId="C967B4DD053C488DBC1FC35915FE196A">
    <w:name w:val="C967B4DD053C488DBC1FC35915FE196A"/>
  </w:style>
  <w:style w:type="paragraph" w:customStyle="1" w:styleId="0F6AD5037BFF4E7A9458D874BC5C798B">
    <w:name w:val="0F6AD5037BFF4E7A9458D874BC5C798B"/>
  </w:style>
  <w:style w:type="paragraph" w:customStyle="1" w:styleId="C5C5FC5543EC4E44BD734D37D789EE83">
    <w:name w:val="C5C5FC5543EC4E44BD734D37D789EE83"/>
  </w:style>
  <w:style w:type="paragraph" w:customStyle="1" w:styleId="6D0FFF8E394141868EB40132418F37D9">
    <w:name w:val="6D0FFF8E394141868EB40132418F37D9"/>
  </w:style>
  <w:style w:type="paragraph" w:customStyle="1" w:styleId="6E88490510234B789439AEB7996852CD">
    <w:name w:val="6E88490510234B789439AEB7996852CD"/>
  </w:style>
  <w:style w:type="paragraph" w:customStyle="1" w:styleId="F1BE70E13DC649D682794D325C205DD5">
    <w:name w:val="F1BE70E13DC649D682794D325C205DD5"/>
  </w:style>
  <w:style w:type="paragraph" w:customStyle="1" w:styleId="74120C13B29948BC8C1067C70B39A2AB">
    <w:name w:val="74120C13B29948BC8C1067C70B39A2AB"/>
  </w:style>
  <w:style w:type="paragraph" w:customStyle="1" w:styleId="EF04C88704AF4A899B47C0D09C49A892">
    <w:name w:val="EF04C88704AF4A899B47C0D09C49A892"/>
  </w:style>
  <w:style w:type="paragraph" w:customStyle="1" w:styleId="8C356DCAC99144E9AC7113053BB55B09">
    <w:name w:val="8C356DCAC99144E9AC7113053BB55B09"/>
  </w:style>
  <w:style w:type="paragraph" w:customStyle="1" w:styleId="F585D8336B1C413788FE9000D6F00EEF">
    <w:name w:val="F585D8336B1C413788FE9000D6F00EEF"/>
  </w:style>
  <w:style w:type="paragraph" w:customStyle="1" w:styleId="0BFE5CABF40F4D13B78D9CA68A84EFEA">
    <w:name w:val="0BFE5CABF40F4D13B78D9CA68A84EFEA"/>
  </w:style>
  <w:style w:type="paragraph" w:customStyle="1" w:styleId="EFFC49FB84224EC39B5247AD5737871F">
    <w:name w:val="EFFC49FB84224EC39B5247AD5737871F"/>
  </w:style>
  <w:style w:type="paragraph" w:customStyle="1" w:styleId="868A4C6B36BE4B62A091B2999CB89E6A">
    <w:name w:val="868A4C6B36BE4B62A091B2999CB89E6A"/>
  </w:style>
  <w:style w:type="paragraph" w:customStyle="1" w:styleId="86540E4CA60341398E77DA7C484D0026">
    <w:name w:val="86540E4CA60341398E77DA7C484D0026"/>
  </w:style>
  <w:style w:type="paragraph" w:customStyle="1" w:styleId="C6ADB499487D4A84A650707A8F8EDAEF">
    <w:name w:val="C6ADB499487D4A84A650707A8F8EDAEF"/>
  </w:style>
  <w:style w:type="paragraph" w:customStyle="1" w:styleId="B7CDEF4555CC43E0A7AE29A8FE0BB68F">
    <w:name w:val="B7CDEF4555CC43E0A7AE29A8FE0BB68F"/>
  </w:style>
  <w:style w:type="paragraph" w:customStyle="1" w:styleId="EE483592AF1E4FC8B823060BDD9F19B8">
    <w:name w:val="EE483592AF1E4FC8B823060BDD9F19B8"/>
  </w:style>
  <w:style w:type="paragraph" w:customStyle="1" w:styleId="CB1B589EBC5C40B7BBBCDA728D117B11">
    <w:name w:val="CB1B589EBC5C40B7BBBCDA728D117B11"/>
  </w:style>
  <w:style w:type="paragraph" w:customStyle="1" w:styleId="10506D0E89814D52944A7B499D514FF7">
    <w:name w:val="10506D0E89814D52944A7B499D514FF7"/>
  </w:style>
  <w:style w:type="paragraph" w:customStyle="1" w:styleId="F5DB628A76FC401881D391BA86E26FF8">
    <w:name w:val="F5DB628A76FC401881D391BA86E26FF8"/>
  </w:style>
  <w:style w:type="paragraph" w:customStyle="1" w:styleId="13A8B7D1F8D6460289D80E28E3DDE672">
    <w:name w:val="13A8B7D1F8D6460289D80E28E3DDE672"/>
  </w:style>
  <w:style w:type="paragraph" w:customStyle="1" w:styleId="4A49514A06D24F1E8753E8544B89FF83">
    <w:name w:val="4A49514A06D24F1E8753E8544B89FF83"/>
  </w:style>
  <w:style w:type="paragraph" w:customStyle="1" w:styleId="2F83AB6F6618485D93144EBEE46B8980">
    <w:name w:val="2F83AB6F6618485D93144EBEE46B8980"/>
  </w:style>
  <w:style w:type="paragraph" w:customStyle="1" w:styleId="108E65B338C340AF9106342B7D12D18A">
    <w:name w:val="108E65B338C340AF9106342B7D12D18A"/>
  </w:style>
  <w:style w:type="paragraph" w:customStyle="1" w:styleId="C5AB135273844C889E94A3D8824477C8">
    <w:name w:val="C5AB135273844C889E94A3D8824477C8"/>
  </w:style>
  <w:style w:type="paragraph" w:customStyle="1" w:styleId="06BFEAA3557645C289F27E295D19FBFF">
    <w:name w:val="06BFEAA3557645C289F27E295D19FBFF"/>
  </w:style>
  <w:style w:type="paragraph" w:customStyle="1" w:styleId="F2186217FD9940AAA601C7463297DDF9">
    <w:name w:val="F2186217FD9940AAA601C7463297DDF9"/>
  </w:style>
  <w:style w:type="paragraph" w:customStyle="1" w:styleId="CB3372AD7FB042AFBB5AF70B42C5E901">
    <w:name w:val="CB3372AD7FB042AFBB5AF70B42C5E901"/>
  </w:style>
  <w:style w:type="paragraph" w:customStyle="1" w:styleId="B57E35307A854B35A3EBC3EC5336ADAC">
    <w:name w:val="B57E35307A854B35A3EBC3EC5336ADAC"/>
  </w:style>
  <w:style w:type="paragraph" w:customStyle="1" w:styleId="2712841FE0914220913D472DA3930CC7">
    <w:name w:val="2712841FE0914220913D472DA3930CC7"/>
  </w:style>
  <w:style w:type="paragraph" w:customStyle="1" w:styleId="85E3D7713AEC4A4480F4791147DF5D9E">
    <w:name w:val="85E3D7713AEC4A4480F4791147DF5D9E"/>
  </w:style>
  <w:style w:type="paragraph" w:customStyle="1" w:styleId="6D268F1D2D77469A8140091146DE9418">
    <w:name w:val="6D268F1D2D77469A8140091146DE9418"/>
  </w:style>
  <w:style w:type="paragraph" w:customStyle="1" w:styleId="58F08403E09C4C0D83CE13AC97E8AF0B">
    <w:name w:val="58F08403E09C4C0D83CE13AC97E8AF0B"/>
  </w:style>
  <w:style w:type="paragraph" w:customStyle="1" w:styleId="2D590B6402E04DA8B8CF75F54E3B1077">
    <w:name w:val="2D590B6402E04DA8B8CF75F54E3B1077"/>
  </w:style>
  <w:style w:type="paragraph" w:customStyle="1" w:styleId="51CC53B6A64E422E924E46CB2889287C">
    <w:name w:val="51CC53B6A64E422E924E46CB2889287C"/>
  </w:style>
  <w:style w:type="paragraph" w:customStyle="1" w:styleId="D06D09CC39F74B9390E4D444F22B3068">
    <w:name w:val="D06D09CC39F74B9390E4D444F22B3068"/>
  </w:style>
  <w:style w:type="paragraph" w:customStyle="1" w:styleId="3C9DD3FEFD244A01865EB5ECEFBAB9DB">
    <w:name w:val="3C9DD3FEFD244A01865EB5ECEFBAB9DB"/>
  </w:style>
  <w:style w:type="paragraph" w:customStyle="1" w:styleId="A2DD0043DDE6458880756786EBF47DFF">
    <w:name w:val="A2DD0043DDE6458880756786EBF47DFF"/>
  </w:style>
  <w:style w:type="paragraph" w:customStyle="1" w:styleId="7D395186B19C4882B49CFD91DAC1762D">
    <w:name w:val="7D395186B19C4882B49CFD91DAC1762D"/>
  </w:style>
  <w:style w:type="paragraph" w:customStyle="1" w:styleId="80DC76A83EF5437B9701C530B4FBC9BD">
    <w:name w:val="80DC76A83EF5437B9701C530B4FBC9BD"/>
  </w:style>
  <w:style w:type="paragraph" w:customStyle="1" w:styleId="171A2947999745BC85639D4C07CB0B18">
    <w:name w:val="171A2947999745BC85639D4C07CB0B18"/>
  </w:style>
  <w:style w:type="paragraph" w:customStyle="1" w:styleId="928C1A987EBA46B7BC521E0B435C6789">
    <w:name w:val="928C1A987EBA46B7BC521E0B435C6789"/>
  </w:style>
  <w:style w:type="paragraph" w:customStyle="1" w:styleId="C220CFD724974C77A406A76AA0CE621D">
    <w:name w:val="C220CFD724974C77A406A76AA0CE621D"/>
  </w:style>
  <w:style w:type="paragraph" w:customStyle="1" w:styleId="B5E63C9A733F4B8882E62DBA320699DD">
    <w:name w:val="B5E63C9A733F4B8882E62DBA320699DD"/>
  </w:style>
  <w:style w:type="paragraph" w:customStyle="1" w:styleId="C2E91516B39243788FCB5A4110259962">
    <w:name w:val="C2E91516B39243788FCB5A4110259962"/>
  </w:style>
  <w:style w:type="paragraph" w:customStyle="1" w:styleId="3CBEE9B4306844C7B94B09051145CF8C">
    <w:name w:val="3CBEE9B4306844C7B94B09051145CF8C"/>
  </w:style>
  <w:style w:type="paragraph" w:customStyle="1" w:styleId="F9EEF7A63F0448F19B7F8334CC024DF2">
    <w:name w:val="F9EEF7A63F0448F19B7F8334CC024DF2"/>
  </w:style>
  <w:style w:type="paragraph" w:customStyle="1" w:styleId="E00851162C874B2694D8CDEFAD76BBB0">
    <w:name w:val="E00851162C874B2694D8CDEFAD76BBB0"/>
  </w:style>
  <w:style w:type="paragraph" w:customStyle="1" w:styleId="F531B7053E7B4373A3A249A64B37AC65">
    <w:name w:val="F531B7053E7B4373A3A249A64B37AC65"/>
  </w:style>
  <w:style w:type="paragraph" w:customStyle="1" w:styleId="00481D7792B14218AA4D2C615D5F83B1">
    <w:name w:val="00481D7792B14218AA4D2C615D5F83B1"/>
  </w:style>
  <w:style w:type="paragraph" w:customStyle="1" w:styleId="D22F216A612A48AE809A439D9B405DC2">
    <w:name w:val="D22F216A612A48AE809A439D9B405DC2"/>
  </w:style>
  <w:style w:type="paragraph" w:customStyle="1" w:styleId="3154F2169B2D4C5AB09BA55D6AB1B51B">
    <w:name w:val="3154F2169B2D4C5AB09BA55D6AB1B51B"/>
  </w:style>
  <w:style w:type="paragraph" w:customStyle="1" w:styleId="19FBEB5BE0AE4C2FBD193D8B9ED28C5C">
    <w:name w:val="19FBEB5BE0AE4C2FBD193D8B9ED28C5C"/>
  </w:style>
  <w:style w:type="paragraph" w:customStyle="1" w:styleId="8D5E8831EC2D42FBACB4C81BBE56B438">
    <w:name w:val="8D5E8831EC2D42FBACB4C81BBE56B438"/>
  </w:style>
  <w:style w:type="paragraph" w:customStyle="1" w:styleId="4D363CE3EF664A639E2A6FF3A930A95A">
    <w:name w:val="4D363CE3EF664A639E2A6FF3A930A95A"/>
  </w:style>
  <w:style w:type="paragraph" w:customStyle="1" w:styleId="25DB3F6BC40549D4A65B051AD14000A5">
    <w:name w:val="25DB3F6BC40549D4A65B051AD14000A5"/>
  </w:style>
  <w:style w:type="paragraph" w:customStyle="1" w:styleId="36D188D4F86D4CE3A71209CB3F2514A3">
    <w:name w:val="36D188D4F86D4CE3A71209CB3F2514A3"/>
  </w:style>
  <w:style w:type="paragraph" w:customStyle="1" w:styleId="48B6309E022D4B0297DBF7F445236391">
    <w:name w:val="48B6309E022D4B0297DBF7F445236391"/>
  </w:style>
  <w:style w:type="paragraph" w:customStyle="1" w:styleId="5051E107B1FA4222A1DBAEB61309993C">
    <w:name w:val="5051E107B1FA4222A1DBAEB613099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Surabaya</CompanyAddress>
  <CompanyPhone>5301100</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Simple sales invoice</Template>
  <TotalTime>19</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OTOWEB ADMINISTRASI</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Firdaus Salim</dc:creator>
  <cp:keywords/>
  <cp:lastModifiedBy>Firdaus Salim</cp:lastModifiedBy>
  <cp:revision>2</cp:revision>
  <cp:lastPrinted>2006-08-01T17:47:00Z</cp:lastPrinted>
  <dcterms:created xsi:type="dcterms:W3CDTF">2021-04-02T08:17:00Z</dcterms:created>
  <dcterms:modified xsi:type="dcterms:W3CDTF">2021-04-03T11:17:00Z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